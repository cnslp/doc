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58" w:rsidRDefault="00E52D40" w:rsidP="00E52D40">
      <w:pPr>
        <w:pStyle w:val="1"/>
        <w:numPr>
          <w:ilvl w:val="0"/>
          <w:numId w:val="0"/>
        </w:numPr>
        <w:spacing w:after="240"/>
        <w:jc w:val="center"/>
      </w:pPr>
      <w:r>
        <w:rPr>
          <w:rFonts w:hint="eastAsia"/>
        </w:rPr>
        <w:t>Java7</w:t>
      </w:r>
      <w:r>
        <w:rPr>
          <w:rFonts w:hint="eastAsia"/>
        </w:rPr>
        <w:t>并发编程实战手册</w:t>
      </w:r>
    </w:p>
    <w:p w:rsidR="00E52D40" w:rsidRDefault="00E52D40" w:rsidP="00E52D40">
      <w:pPr>
        <w:pStyle w:val="1"/>
        <w:spacing w:after="240"/>
      </w:pPr>
      <w:r>
        <w:rPr>
          <w:rFonts w:hint="eastAsia"/>
        </w:rPr>
        <w:t>线程管理</w:t>
      </w:r>
    </w:p>
    <w:p w:rsidR="00A16933" w:rsidRDefault="00A16933" w:rsidP="00A16933">
      <w:pPr>
        <w:pStyle w:val="2"/>
        <w:spacing w:before="120" w:after="120"/>
        <w:ind w:firstLine="562"/>
      </w:pPr>
      <w:r>
        <w:rPr>
          <w:rFonts w:hint="eastAsia"/>
        </w:rPr>
        <w:t>线程的创建和运行</w:t>
      </w:r>
    </w:p>
    <w:p w:rsidR="007153DA" w:rsidRDefault="007153DA" w:rsidP="007153DA">
      <w:pPr>
        <w:ind w:firstLine="480"/>
      </w:pPr>
      <w:r>
        <w:rPr>
          <w:rFonts w:hint="eastAsia"/>
        </w:rPr>
        <w:t>Java</w:t>
      </w:r>
      <w:r>
        <w:rPr>
          <w:rFonts w:hint="eastAsia"/>
        </w:rPr>
        <w:t>提供了两种方式来创建线程：</w:t>
      </w:r>
    </w:p>
    <w:p w:rsidR="007153DA" w:rsidRDefault="007153DA" w:rsidP="007153DA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类，并且覆盖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:rsidR="007153DA" w:rsidRDefault="007153DA" w:rsidP="0094774C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创建一个实现</w:t>
      </w:r>
      <w:r>
        <w:rPr>
          <w:rFonts w:hint="eastAsia"/>
        </w:rPr>
        <w:t>Runnable</w:t>
      </w:r>
      <w:r>
        <w:rPr>
          <w:rFonts w:hint="eastAsia"/>
        </w:rPr>
        <w:t>接口的类。使用带参数的</w:t>
      </w:r>
      <w:r>
        <w:rPr>
          <w:rFonts w:hint="eastAsia"/>
        </w:rPr>
        <w:t>Thread</w:t>
      </w:r>
      <w:r>
        <w:rPr>
          <w:rFonts w:hint="eastAsia"/>
        </w:rPr>
        <w:t>构造器来创建</w:t>
      </w:r>
      <w:r>
        <w:rPr>
          <w:rFonts w:hint="eastAsia"/>
        </w:rPr>
        <w:t>Thread</w:t>
      </w:r>
      <w:r>
        <w:rPr>
          <w:rFonts w:hint="eastAsia"/>
        </w:rPr>
        <w:t>对象。这个参数就是实现</w:t>
      </w:r>
      <w:r>
        <w:rPr>
          <w:rFonts w:hint="eastAsia"/>
        </w:rPr>
        <w:t>Runnable</w:t>
      </w:r>
      <w:r>
        <w:rPr>
          <w:rFonts w:hint="eastAsia"/>
        </w:rPr>
        <w:t>接口的类的一个对象。</w:t>
      </w:r>
    </w:p>
    <w:p w:rsidR="000727EE" w:rsidRDefault="000727EE" w:rsidP="000727EE">
      <w:pPr>
        <w:pStyle w:val="2"/>
        <w:spacing w:before="120" w:after="120"/>
        <w:ind w:firstLine="562"/>
      </w:pPr>
      <w:r>
        <w:rPr>
          <w:rFonts w:hint="eastAsia"/>
        </w:rPr>
        <w:t>线程信息的获取和设置</w:t>
      </w:r>
    </w:p>
    <w:p w:rsidR="00FA5051" w:rsidRDefault="004C7C4F" w:rsidP="00FA5051">
      <w:pPr>
        <w:ind w:firstLine="480"/>
      </w:pPr>
      <w:r>
        <w:rPr>
          <w:rFonts w:hint="eastAsia"/>
        </w:rPr>
        <w:t>ID</w:t>
      </w:r>
      <w:r>
        <w:rPr>
          <w:rFonts w:hint="eastAsia"/>
        </w:rPr>
        <w:t>：保存了线程的唯一标识符</w:t>
      </w:r>
    </w:p>
    <w:p w:rsidR="004C7C4F" w:rsidRDefault="004C7C4F" w:rsidP="00FA5051">
      <w:pPr>
        <w:ind w:firstLine="480"/>
      </w:pPr>
      <w:r>
        <w:rPr>
          <w:rFonts w:hint="eastAsia"/>
        </w:rPr>
        <w:t>Name:</w:t>
      </w:r>
      <w:r>
        <w:rPr>
          <w:rFonts w:hint="eastAsia"/>
        </w:rPr>
        <w:t>保存了线程名称</w:t>
      </w:r>
    </w:p>
    <w:p w:rsidR="00681AA2" w:rsidRDefault="00681AA2" w:rsidP="00FA5051">
      <w:pPr>
        <w:ind w:firstLine="480"/>
      </w:pPr>
      <w:r>
        <w:rPr>
          <w:rFonts w:hint="eastAsia"/>
        </w:rPr>
        <w:t>Priority:</w:t>
      </w:r>
      <w:r>
        <w:rPr>
          <w:rFonts w:hint="eastAsia"/>
        </w:rPr>
        <w:t>保存了线程对象的优先级。线程的优先级从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10,1</w:t>
      </w:r>
      <w:r>
        <w:rPr>
          <w:rFonts w:hint="eastAsia"/>
        </w:rPr>
        <w:t>是最低优先级，</w:t>
      </w:r>
      <w:r>
        <w:rPr>
          <w:rFonts w:hint="eastAsia"/>
        </w:rPr>
        <w:t>10</w:t>
      </w:r>
      <w:r>
        <w:rPr>
          <w:rFonts w:hint="eastAsia"/>
        </w:rPr>
        <w:t>是最高优先级。</w:t>
      </w:r>
    </w:p>
    <w:p w:rsidR="001A0751" w:rsidRDefault="001A0751" w:rsidP="00FA5051">
      <w:pPr>
        <w:ind w:firstLine="480"/>
      </w:pPr>
      <w:r>
        <w:rPr>
          <w:rFonts w:hint="eastAsia"/>
        </w:rPr>
        <w:t>Status:</w:t>
      </w:r>
      <w:r>
        <w:rPr>
          <w:rFonts w:hint="eastAsia"/>
        </w:rPr>
        <w:t>保存了线程的状态。在</w:t>
      </w:r>
      <w:r>
        <w:rPr>
          <w:rFonts w:hint="eastAsia"/>
        </w:rPr>
        <w:t>Java</w:t>
      </w:r>
      <w:r>
        <w:rPr>
          <w:rFonts w:hint="eastAsia"/>
        </w:rPr>
        <w:t>中，线程的状态有</w:t>
      </w:r>
      <w:r>
        <w:rPr>
          <w:rFonts w:hint="eastAsia"/>
        </w:rPr>
        <w:t>6</w:t>
      </w:r>
      <w:r>
        <w:rPr>
          <w:rFonts w:hint="eastAsia"/>
        </w:rPr>
        <w:t>种：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blocked</w:t>
      </w:r>
      <w:r>
        <w:rPr>
          <w:rFonts w:hint="eastAsia"/>
        </w:rPr>
        <w:t>、</w:t>
      </w:r>
      <w:r>
        <w:rPr>
          <w:rFonts w:hint="eastAsia"/>
        </w:rPr>
        <w:t>waiting</w:t>
      </w:r>
      <w:r>
        <w:rPr>
          <w:rFonts w:hint="eastAsia"/>
        </w:rPr>
        <w:t>、</w:t>
      </w:r>
      <w:r>
        <w:rPr>
          <w:rFonts w:hint="eastAsia"/>
        </w:rPr>
        <w:t>time waiting</w:t>
      </w:r>
      <w:r>
        <w:rPr>
          <w:rFonts w:hint="eastAsia"/>
        </w:rPr>
        <w:t>、</w:t>
      </w:r>
      <w:r>
        <w:rPr>
          <w:rFonts w:hint="eastAsia"/>
        </w:rPr>
        <w:t>terminated</w:t>
      </w:r>
      <w:r>
        <w:rPr>
          <w:rFonts w:hint="eastAsia"/>
        </w:rPr>
        <w:t>。</w:t>
      </w:r>
    </w:p>
    <w:p w:rsidR="002A7C9B" w:rsidRDefault="002A7C9B" w:rsidP="002A7C9B">
      <w:pPr>
        <w:pStyle w:val="2"/>
        <w:spacing w:before="120" w:after="120"/>
        <w:ind w:firstLine="562"/>
      </w:pPr>
      <w:r>
        <w:rPr>
          <w:rFonts w:hint="eastAsia"/>
        </w:rPr>
        <w:t>线程中断</w:t>
      </w:r>
    </w:p>
    <w:p w:rsidR="001B20F6" w:rsidRDefault="001B20F6" w:rsidP="001B20F6">
      <w:pPr>
        <w:ind w:firstLine="480"/>
      </w:pPr>
      <w:r>
        <w:rPr>
          <w:rFonts w:hint="eastAsia"/>
        </w:rPr>
        <w:t>interrupt()</w:t>
      </w:r>
      <w:r>
        <w:rPr>
          <w:rFonts w:hint="eastAsia"/>
        </w:rPr>
        <w:t>方法：中断线程</w:t>
      </w:r>
    </w:p>
    <w:p w:rsidR="001B20F6" w:rsidRDefault="001B20F6" w:rsidP="001B20F6">
      <w:pPr>
        <w:ind w:firstLine="480"/>
      </w:pPr>
      <w:r>
        <w:rPr>
          <w:rFonts w:hint="eastAsia"/>
        </w:rPr>
        <w:t>isInterrupt():boolean</w:t>
      </w:r>
      <w:r>
        <w:rPr>
          <w:rFonts w:hint="eastAsia"/>
        </w:rPr>
        <w:t>判断线程是否被中断</w:t>
      </w:r>
    </w:p>
    <w:p w:rsidR="00C922CF" w:rsidRDefault="00C922CF" w:rsidP="001B20F6">
      <w:pPr>
        <w:ind w:firstLine="480"/>
      </w:pPr>
      <w:bookmarkStart w:id="0" w:name="OLE_LINK1"/>
      <w:bookmarkStart w:id="1" w:name="OLE_LINK2"/>
      <w:r>
        <w:rPr>
          <w:rFonts w:hint="eastAsia"/>
        </w:rPr>
        <w:t>interrupted</w:t>
      </w:r>
      <w:bookmarkEnd w:id="0"/>
      <w:bookmarkEnd w:id="1"/>
      <w:r>
        <w:rPr>
          <w:rFonts w:hint="eastAsia"/>
        </w:rPr>
        <w:t>():static b</w:t>
      </w:r>
      <w:r>
        <w:t>oolean</w:t>
      </w:r>
      <w:r>
        <w:rPr>
          <w:rFonts w:hint="eastAsia"/>
        </w:rPr>
        <w:t xml:space="preserve"> :</w:t>
      </w:r>
      <w:r w:rsidR="00E962AE">
        <w:rPr>
          <w:rFonts w:hint="eastAsia"/>
        </w:rPr>
        <w:t>Thread</w:t>
      </w:r>
      <w:r w:rsidR="00E962AE">
        <w:rPr>
          <w:rFonts w:hint="eastAsia"/>
        </w:rPr>
        <w:t>类的静态方法。</w:t>
      </w:r>
      <w:r>
        <w:rPr>
          <w:rFonts w:hint="eastAsia"/>
        </w:rPr>
        <w:t>可以设置</w:t>
      </w:r>
      <w:r>
        <w:rPr>
          <w:rFonts w:hint="eastAsia"/>
        </w:rPr>
        <w:t>interrupted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 w:rsidR="006F28E9">
        <w:rPr>
          <w:rFonts w:hint="eastAsia"/>
        </w:rPr>
        <w:t>。</w:t>
      </w:r>
      <w:r w:rsidR="00E962AE">
        <w:rPr>
          <w:rFonts w:hint="eastAsia"/>
        </w:rPr>
        <w:t>推荐使用</w:t>
      </w:r>
      <w:r>
        <w:rPr>
          <w:rFonts w:hint="eastAsia"/>
        </w:rPr>
        <w:t xml:space="preserve"> </w:t>
      </w:r>
      <w:r w:rsidR="00E962AE">
        <w:rPr>
          <w:rFonts w:hint="eastAsia"/>
        </w:rPr>
        <w:t>interrupted</w:t>
      </w:r>
      <w:r w:rsidR="00E962AE">
        <w:rPr>
          <w:rFonts w:hint="eastAsia"/>
        </w:rPr>
        <w:t>（）方法</w:t>
      </w:r>
    </w:p>
    <w:p w:rsidR="00C9528D" w:rsidRDefault="00C9528D" w:rsidP="00C9528D">
      <w:pPr>
        <w:pStyle w:val="2"/>
        <w:spacing w:before="120" w:after="120"/>
        <w:ind w:firstLine="562"/>
      </w:pPr>
      <w:r>
        <w:rPr>
          <w:rFonts w:hint="eastAsia"/>
        </w:rPr>
        <w:t>线程中断的控制</w:t>
      </w:r>
    </w:p>
    <w:p w:rsidR="004B09DC" w:rsidRDefault="00850869" w:rsidP="00D640CE">
      <w:pPr>
        <w:ind w:firstLine="480"/>
      </w:pPr>
      <w:r>
        <w:rPr>
          <w:rFonts w:hint="eastAsia"/>
        </w:rPr>
        <w:t>Java</w:t>
      </w:r>
      <w:r>
        <w:rPr>
          <w:rFonts w:hint="eastAsia"/>
        </w:rPr>
        <w:t>提供了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terruptedException</w:t>
      </w:r>
      <w:r>
        <w:rPr>
          <w:rFonts w:hint="eastAsia"/>
        </w:rPr>
        <w:t>异常。当检查到线程中断的时候，就</w:t>
      </w:r>
      <w:r w:rsidRPr="00850869">
        <w:rPr>
          <w:rFonts w:hint="eastAsia"/>
          <w:color w:val="FF0000"/>
        </w:rPr>
        <w:t>抛出这个异常</w:t>
      </w:r>
      <w:r>
        <w:rPr>
          <w:rFonts w:hint="eastAsia"/>
        </w:rPr>
        <w:t>，然后在</w:t>
      </w:r>
      <w:r>
        <w:rPr>
          <w:rFonts w:hint="eastAsia"/>
        </w:rPr>
        <w:t>run()</w:t>
      </w:r>
      <w:r>
        <w:rPr>
          <w:rFonts w:hint="eastAsia"/>
        </w:rPr>
        <w:t>中捕获并处理这个异常。</w:t>
      </w:r>
      <w:r w:rsidR="00B43D6C">
        <w:rPr>
          <w:rFonts w:hint="eastAsia"/>
        </w:rPr>
        <w:t>代码路径：</w:t>
      </w:r>
      <w:r w:rsidR="004B09DC">
        <w:rPr>
          <w:rFonts w:hint="eastAsia"/>
        </w:rPr>
        <w:t xml:space="preserve">    </w:t>
      </w:r>
    </w:p>
    <w:p w:rsidR="00D640CE" w:rsidRDefault="00077EAE" w:rsidP="00D640CE">
      <w:pPr>
        <w:ind w:firstLine="480"/>
        <w:rPr>
          <w:color w:val="0070C0"/>
        </w:rPr>
      </w:pPr>
      <w:r w:rsidRPr="00077EAE">
        <w:rPr>
          <w:color w:val="0070C0"/>
        </w:rPr>
        <w:t>D:\developer\code\jee\foundation\src\main\java\tudou\thread\java7concurrency\chapter1\interrupt_exception</w:t>
      </w:r>
      <w:r w:rsidR="004B09DC" w:rsidRPr="00566336">
        <w:rPr>
          <w:rFonts w:hint="eastAsia"/>
          <w:color w:val="0070C0"/>
        </w:rPr>
        <w:t xml:space="preserve"> </w:t>
      </w:r>
    </w:p>
    <w:p w:rsidR="000C13D9" w:rsidRDefault="000C13D9" w:rsidP="000C13D9">
      <w:pPr>
        <w:pStyle w:val="2"/>
        <w:spacing w:before="120" w:after="120"/>
        <w:ind w:firstLine="562"/>
      </w:pPr>
      <w:r>
        <w:rPr>
          <w:rFonts w:hint="eastAsia"/>
        </w:rPr>
        <w:t>线程的休眠与恢复</w:t>
      </w:r>
    </w:p>
    <w:p w:rsidR="00785D81" w:rsidRDefault="00785D81" w:rsidP="001C796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sleep()</w:t>
      </w:r>
      <w:r>
        <w:rPr>
          <w:rFonts w:hint="eastAsia"/>
        </w:rPr>
        <w:t>方法</w:t>
      </w:r>
      <w:r w:rsidR="00805FB1">
        <w:rPr>
          <w:rFonts w:hint="eastAsia"/>
        </w:rPr>
        <w:t>,</w:t>
      </w:r>
      <w:r w:rsidR="00805FB1">
        <w:rPr>
          <w:rFonts w:hint="eastAsia"/>
        </w:rPr>
        <w:t>（</w:t>
      </w:r>
      <w:r w:rsidR="00805FB1">
        <w:rPr>
          <w:rFonts w:hint="eastAsia"/>
        </w:rPr>
        <w:t>ms</w:t>
      </w:r>
      <w:r w:rsidR="00805FB1">
        <w:rPr>
          <w:rFonts w:hint="eastAsia"/>
        </w:rPr>
        <w:t>）</w:t>
      </w:r>
    </w:p>
    <w:p w:rsidR="001C7964" w:rsidRDefault="00504ED4" w:rsidP="001C7964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TimeUnit.SECONDS.sleep()</w:t>
      </w:r>
      <w:r w:rsidR="00805FB1">
        <w:rPr>
          <w:rFonts w:hint="eastAsia"/>
        </w:rPr>
        <w:t>方法（</w:t>
      </w:r>
      <w:r w:rsidR="00805FB1">
        <w:rPr>
          <w:rFonts w:hint="eastAsia"/>
        </w:rPr>
        <w:t>s</w:t>
      </w:r>
      <w:r w:rsidR="00805FB1">
        <w:rPr>
          <w:rFonts w:hint="eastAsia"/>
        </w:rPr>
        <w:t>）</w:t>
      </w:r>
    </w:p>
    <w:p w:rsidR="00FF2229" w:rsidRDefault="00FF2229" w:rsidP="00FF2229">
      <w:pPr>
        <w:pStyle w:val="2"/>
        <w:spacing w:before="120" w:after="120"/>
        <w:ind w:firstLine="562"/>
      </w:pPr>
      <w:r>
        <w:rPr>
          <w:rFonts w:hint="eastAsia"/>
        </w:rPr>
        <w:t>join()</w:t>
      </w:r>
      <w:r>
        <w:rPr>
          <w:rFonts w:hint="eastAsia"/>
        </w:rPr>
        <w:t>：等待线程的终止</w:t>
      </w:r>
    </w:p>
    <w:p w:rsidR="00C2087F" w:rsidRDefault="00A52FA0" w:rsidP="00C2087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thread1</w:t>
      </w:r>
      <w:r>
        <w:rPr>
          <w:rFonts w:hint="eastAsia"/>
        </w:rPr>
        <w:t>中有这样的代码：</w:t>
      </w:r>
      <w:r>
        <w:rPr>
          <w:rFonts w:hint="eastAsia"/>
        </w:rPr>
        <w:t>thread2.join()</w:t>
      </w:r>
      <w:r>
        <w:rPr>
          <w:rFonts w:hint="eastAsia"/>
        </w:rPr>
        <w:t>：等待</w:t>
      </w:r>
      <w:r>
        <w:rPr>
          <w:rFonts w:hint="eastAsia"/>
        </w:rPr>
        <w:t>thread2</w:t>
      </w:r>
      <w:r>
        <w:rPr>
          <w:rFonts w:hint="eastAsia"/>
        </w:rPr>
        <w:t>运行完成后，接着运行</w:t>
      </w:r>
      <w:r>
        <w:rPr>
          <w:rFonts w:hint="eastAsia"/>
        </w:rPr>
        <w:t>thread1</w:t>
      </w:r>
    </w:p>
    <w:p w:rsidR="004C1F14" w:rsidRDefault="003E77CE" w:rsidP="004C1F14">
      <w:pPr>
        <w:pStyle w:val="2"/>
        <w:spacing w:before="120" w:after="120"/>
        <w:ind w:firstLine="562"/>
      </w:pPr>
      <w:r>
        <w:rPr>
          <w:rFonts w:hint="eastAsia"/>
        </w:rPr>
        <w:lastRenderedPageBreak/>
        <w:t>守护线程</w:t>
      </w:r>
      <w:r>
        <w:rPr>
          <w:rFonts w:hint="eastAsia"/>
        </w:rPr>
        <w:t xml:space="preserve"> daemon</w:t>
      </w:r>
    </w:p>
    <w:p w:rsidR="004C1F14" w:rsidRDefault="004C1F14" w:rsidP="004C1F14">
      <w:pPr>
        <w:ind w:firstLine="480"/>
        <w:rPr>
          <w:color w:val="FF0000"/>
        </w:rPr>
      </w:pPr>
      <w:r>
        <w:rPr>
          <w:rFonts w:hint="eastAsia"/>
        </w:rPr>
        <w:t>优先级低，当一个应用程序中没有其他线程运行的时候，守护线程才运行。</w:t>
      </w:r>
      <w:r w:rsidR="00F31AB0">
        <w:rPr>
          <w:rFonts w:hint="eastAsia"/>
        </w:rPr>
        <w:t>当守护线程是程序中唯一运行的线程时，守护线程执行结束后，</w:t>
      </w:r>
      <w:r w:rsidR="00F31AB0">
        <w:rPr>
          <w:rFonts w:hint="eastAsia"/>
        </w:rPr>
        <w:t>JVM</w:t>
      </w:r>
      <w:r w:rsidR="00F31AB0">
        <w:rPr>
          <w:rFonts w:hint="eastAsia"/>
        </w:rPr>
        <w:t>也就结束了这个程序。</w:t>
      </w:r>
      <w:r w:rsidR="00BC5966" w:rsidRPr="00BC5966">
        <w:rPr>
          <w:rFonts w:hint="eastAsia"/>
          <w:color w:val="FF0000"/>
        </w:rPr>
        <w:t>典型的守护线程时</w:t>
      </w:r>
      <w:r w:rsidR="00BC5966" w:rsidRPr="00BC5966">
        <w:rPr>
          <w:rFonts w:hint="eastAsia"/>
          <w:color w:val="FF0000"/>
        </w:rPr>
        <w:t>Java</w:t>
      </w:r>
      <w:r w:rsidR="00BC5966" w:rsidRPr="00BC5966">
        <w:rPr>
          <w:rFonts w:hint="eastAsia"/>
          <w:color w:val="FF0000"/>
        </w:rPr>
        <w:t>的垃圾收集器。</w:t>
      </w:r>
    </w:p>
    <w:p w:rsidR="00A13321" w:rsidRDefault="00A13321" w:rsidP="004C1F14">
      <w:pPr>
        <w:ind w:firstLine="480"/>
        <w:rPr>
          <w:color w:val="000000" w:themeColor="text1"/>
        </w:rPr>
      </w:pPr>
      <w:r w:rsidRPr="00A13321">
        <w:rPr>
          <w:rFonts w:hint="eastAsia"/>
          <w:color w:val="000000" w:themeColor="text1"/>
        </w:rPr>
        <w:t>setDaemon()</w:t>
      </w:r>
      <w:r w:rsidRPr="00A13321">
        <w:rPr>
          <w:rFonts w:hint="eastAsia"/>
          <w:color w:val="000000" w:themeColor="text1"/>
        </w:rPr>
        <w:t>方法只能在</w:t>
      </w:r>
      <w:r w:rsidRPr="00A13321">
        <w:rPr>
          <w:rFonts w:hint="eastAsia"/>
          <w:color w:val="000000" w:themeColor="text1"/>
        </w:rPr>
        <w:t>start()</w:t>
      </w:r>
      <w:r w:rsidRPr="00A13321">
        <w:rPr>
          <w:rFonts w:hint="eastAsia"/>
          <w:color w:val="000000" w:themeColor="text1"/>
        </w:rPr>
        <w:t>方法被调用之前设置。一旦线程开始，将不能更改守护状态。</w:t>
      </w:r>
    </w:p>
    <w:p w:rsidR="00DD179A" w:rsidRDefault="00DD179A" w:rsidP="00DD179A">
      <w:pPr>
        <w:pStyle w:val="2"/>
        <w:spacing w:before="120" w:after="120"/>
        <w:ind w:firstLine="562"/>
      </w:pPr>
      <w:r>
        <w:rPr>
          <w:rFonts w:hint="eastAsia"/>
        </w:rPr>
        <w:t>线程局部变量</w:t>
      </w:r>
      <w:r w:rsidR="00DE7983">
        <w:rPr>
          <w:rFonts w:hint="eastAsia"/>
        </w:rPr>
        <w:t xml:space="preserve"> ThreadLocal</w:t>
      </w:r>
    </w:p>
    <w:p w:rsidR="00206C54" w:rsidRDefault="008571D8" w:rsidP="00206C54">
      <w:pPr>
        <w:ind w:firstLine="480"/>
      </w:pPr>
      <w:r>
        <w:rPr>
          <w:rFonts w:hint="eastAsia"/>
        </w:rPr>
        <w:t>线程的局部变量，对于当前线程来说可见。</w:t>
      </w:r>
    </w:p>
    <w:p w:rsidR="00DE7983" w:rsidRDefault="004A063B" w:rsidP="00DE7983">
      <w:pPr>
        <w:pStyle w:val="2"/>
        <w:spacing w:before="120" w:after="120"/>
        <w:ind w:firstLine="562"/>
      </w:pPr>
      <w:r>
        <w:rPr>
          <w:rFonts w:hint="eastAsia"/>
        </w:rPr>
        <w:t>工厂类创建线程</w:t>
      </w:r>
    </w:p>
    <w:p w:rsidR="00100F5E" w:rsidRDefault="00100F5E" w:rsidP="00100F5E">
      <w:pPr>
        <w:pStyle w:val="1"/>
        <w:spacing w:after="240"/>
      </w:pPr>
      <w:r>
        <w:rPr>
          <w:rFonts w:hint="eastAsia"/>
        </w:rPr>
        <w:t>线程同步基础</w:t>
      </w:r>
    </w:p>
    <w:p w:rsidR="00ED7A7A" w:rsidRDefault="00ED7A7A" w:rsidP="00ED7A7A">
      <w:pPr>
        <w:ind w:firstLine="480"/>
      </w:pPr>
      <w:r>
        <w:rPr>
          <w:rFonts w:hint="eastAsia"/>
        </w:rPr>
        <w:t>临界区（</w:t>
      </w:r>
      <w:r>
        <w:rPr>
          <w:rFonts w:hint="eastAsia"/>
        </w:rPr>
        <w:t>Critical Section</w:t>
      </w:r>
      <w:r>
        <w:rPr>
          <w:rFonts w:hint="eastAsia"/>
        </w:rPr>
        <w:t>）</w:t>
      </w:r>
      <w:r w:rsidR="00175438">
        <w:rPr>
          <w:rFonts w:hint="eastAsia"/>
        </w:rPr>
        <w:t>:</w:t>
      </w:r>
      <w:r w:rsidR="00175438">
        <w:rPr>
          <w:rFonts w:hint="eastAsia"/>
        </w:rPr>
        <w:t>一个用于访问共享资源的</w:t>
      </w:r>
      <w:r w:rsidR="001C3DA1">
        <w:rPr>
          <w:rFonts w:hint="eastAsia"/>
        </w:rPr>
        <w:t>代码块</w:t>
      </w:r>
      <w:r w:rsidR="007B5314">
        <w:rPr>
          <w:rFonts w:hint="eastAsia"/>
        </w:rPr>
        <w:t>。</w:t>
      </w:r>
      <w:r w:rsidR="00046A85">
        <w:rPr>
          <w:rFonts w:hint="eastAsia"/>
        </w:rPr>
        <w:t>这个代码块在同一时间内只允许一个线程访问</w:t>
      </w:r>
      <w:r w:rsidR="00800392">
        <w:rPr>
          <w:rFonts w:hint="eastAsia"/>
        </w:rPr>
        <w:t>。</w:t>
      </w:r>
    </w:p>
    <w:p w:rsidR="00CE0994" w:rsidRDefault="00CE0994" w:rsidP="00ED7A7A">
      <w:pPr>
        <w:ind w:firstLine="480"/>
      </w:pPr>
      <w:r>
        <w:rPr>
          <w:rFonts w:hint="eastAsia"/>
        </w:rPr>
        <w:t>当一个线程试图访问一个临界区时，它将使用一种同步机制来查看是否已经有其他线程进入临界区。如果没有其他线程进入临界区，它就可以进入临界区；如果有其他线程进入了临界区，它就被同步</w:t>
      </w:r>
      <w:r w:rsidR="00C737E8">
        <w:rPr>
          <w:rFonts w:hint="eastAsia"/>
        </w:rPr>
        <w:t>机制</w:t>
      </w:r>
      <w:r w:rsidR="003421F8">
        <w:rPr>
          <w:rFonts w:hint="eastAsia"/>
        </w:rPr>
        <w:t>挂起</w:t>
      </w:r>
      <w:r>
        <w:rPr>
          <w:rFonts w:hint="eastAsia"/>
        </w:rPr>
        <w:t>，直到进入的线程离开这个临界区。</w:t>
      </w:r>
      <w:r w:rsidR="00310CBD">
        <w:rPr>
          <w:rFonts w:hint="eastAsia"/>
        </w:rPr>
        <w:t>如果临界区的线程不止一个，</w:t>
      </w:r>
      <w:r w:rsidR="00310CBD">
        <w:rPr>
          <w:rFonts w:hint="eastAsia"/>
        </w:rPr>
        <w:t>JVM</w:t>
      </w:r>
      <w:r w:rsidR="00310CBD">
        <w:rPr>
          <w:rFonts w:hint="eastAsia"/>
        </w:rPr>
        <w:t>会随机选取其中的一个，其余的将继续等待。</w:t>
      </w:r>
    </w:p>
    <w:p w:rsidR="00840860" w:rsidRDefault="00840860" w:rsidP="00ED7A7A">
      <w:pPr>
        <w:ind w:firstLine="480"/>
      </w:pPr>
      <w:r>
        <w:rPr>
          <w:rFonts w:hint="eastAsia"/>
        </w:rPr>
        <w:t>Java</w:t>
      </w:r>
      <w:r>
        <w:rPr>
          <w:rFonts w:hint="eastAsia"/>
        </w:rPr>
        <w:t>语言提供了两种同步机制：</w:t>
      </w:r>
    </w:p>
    <w:p w:rsidR="00840860" w:rsidRDefault="00840860" w:rsidP="00840860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关键字机制</w:t>
      </w:r>
    </w:p>
    <w:p w:rsidR="00840860" w:rsidRDefault="00840860" w:rsidP="00840860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接口及其实现机制</w:t>
      </w:r>
    </w:p>
    <w:p w:rsidR="00765FAC" w:rsidRDefault="00765FAC" w:rsidP="00765FAC">
      <w:pPr>
        <w:pStyle w:val="2"/>
        <w:spacing w:before="120" w:after="120"/>
        <w:ind w:firstLine="562"/>
      </w:pPr>
      <w:r>
        <w:rPr>
          <w:rFonts w:hint="eastAsia"/>
        </w:rPr>
        <w:t>synchronized</w:t>
      </w:r>
    </w:p>
    <w:p w:rsidR="008A3025" w:rsidRDefault="008A3025" w:rsidP="008A3025">
      <w:pPr>
        <w:ind w:firstLine="480"/>
      </w:pPr>
      <w:r>
        <w:rPr>
          <w:rFonts w:hint="eastAsia"/>
        </w:rPr>
        <w:t>每一个用</w:t>
      </w:r>
      <w:r>
        <w:rPr>
          <w:rFonts w:hint="eastAsia"/>
        </w:rPr>
        <w:t>synchronized</w:t>
      </w:r>
      <w:r>
        <w:rPr>
          <w:rFonts w:hint="eastAsia"/>
        </w:rPr>
        <w:t>关键字声明的方法都是临界区，在</w:t>
      </w:r>
      <w:r>
        <w:rPr>
          <w:rFonts w:hint="eastAsia"/>
        </w:rPr>
        <w:t>java</w:t>
      </w:r>
      <w:r>
        <w:rPr>
          <w:rFonts w:hint="eastAsia"/>
        </w:rPr>
        <w:t>中，同一个对象的临界区，在同一时间只有一个允许被访问。</w:t>
      </w:r>
    </w:p>
    <w:p w:rsidR="005F5A2A" w:rsidRPr="008A3025" w:rsidRDefault="005F5A2A" w:rsidP="008A3025">
      <w:pPr>
        <w:ind w:firstLine="480"/>
      </w:pPr>
      <w:r w:rsidRPr="005F5A2A">
        <w:rPr>
          <w:rFonts w:hint="eastAsia"/>
          <w:color w:val="FF0000"/>
        </w:rPr>
        <w:t>静态方法则有不同的行为。</w:t>
      </w:r>
      <w:r>
        <w:rPr>
          <w:rFonts w:hint="eastAsia"/>
        </w:rPr>
        <w:t>用</w:t>
      </w:r>
      <w:r>
        <w:rPr>
          <w:rFonts w:hint="eastAsia"/>
        </w:rPr>
        <w:t>synchronized</w:t>
      </w:r>
      <w:r>
        <w:rPr>
          <w:rFonts w:hint="eastAsia"/>
        </w:rPr>
        <w:t>关键字声明的静态方法，同时只能够被一个执行线程访问，但是其他线程可以访问</w:t>
      </w:r>
      <w:r w:rsidRPr="005F5A2A">
        <w:rPr>
          <w:rFonts w:hint="eastAsia"/>
          <w:color w:val="FF0000"/>
        </w:rPr>
        <w:t>这个对象的非静态方法。</w:t>
      </w:r>
      <w:r w:rsidRPr="005F5A2A">
        <w:rPr>
          <w:rFonts w:hint="eastAsia"/>
          <w:color w:val="000000" w:themeColor="text1"/>
        </w:rPr>
        <w:t>两个线程可以访问一个对象的两个不同的</w:t>
      </w:r>
      <w:r w:rsidRPr="005F5A2A">
        <w:rPr>
          <w:rFonts w:hint="eastAsia"/>
          <w:color w:val="000000" w:themeColor="text1"/>
        </w:rPr>
        <w:t>synchronized</w:t>
      </w:r>
      <w:r w:rsidRPr="005F5A2A">
        <w:rPr>
          <w:rFonts w:hint="eastAsia"/>
          <w:color w:val="000000" w:themeColor="text1"/>
        </w:rPr>
        <w:t>方法。即其中一个是静态方法，另一个是非静态方法。</w:t>
      </w:r>
    </w:p>
    <w:p w:rsidR="000559F3" w:rsidRDefault="0026495D" w:rsidP="0026495D">
      <w:pPr>
        <w:ind w:firstLineChars="0" w:firstLine="480"/>
        <w:rPr>
          <w:rFonts w:hint="eastAsia"/>
          <w:color w:val="FF0000"/>
        </w:rPr>
      </w:pPr>
      <w:r>
        <w:rPr>
          <w:rFonts w:hint="eastAsia"/>
        </w:rPr>
        <w:t>一个对象的方法采用</w:t>
      </w:r>
      <w:r>
        <w:rPr>
          <w:rFonts w:hint="eastAsia"/>
        </w:rPr>
        <w:t>synchronized</w:t>
      </w:r>
      <w:r>
        <w:rPr>
          <w:rFonts w:hint="eastAsia"/>
        </w:rPr>
        <w:t>关键字进行声明，只能被一个线程访问。如果线程</w:t>
      </w:r>
      <w:r>
        <w:rPr>
          <w:rFonts w:hint="eastAsia"/>
        </w:rPr>
        <w:t>A</w:t>
      </w:r>
      <w:r>
        <w:rPr>
          <w:rFonts w:hint="eastAsia"/>
        </w:rPr>
        <w:t>正在执行一个同步方法</w:t>
      </w:r>
      <w:r>
        <w:rPr>
          <w:rFonts w:hint="eastAsia"/>
        </w:rPr>
        <w:t>syncMethodA()</w:t>
      </w:r>
      <w:r>
        <w:rPr>
          <w:rFonts w:hint="eastAsia"/>
        </w:rPr>
        <w:t>，线程</w:t>
      </w:r>
      <w:r>
        <w:rPr>
          <w:rFonts w:hint="eastAsia"/>
        </w:rPr>
        <w:t>B</w:t>
      </w:r>
      <w:r>
        <w:rPr>
          <w:rFonts w:hint="eastAsia"/>
        </w:rPr>
        <w:t>要执行这个对象的其他同步方法</w:t>
      </w:r>
      <w:r>
        <w:rPr>
          <w:rFonts w:hint="eastAsia"/>
        </w:rPr>
        <w:t>syncMethodB()</w:t>
      </w:r>
      <w:r>
        <w:rPr>
          <w:rFonts w:hint="eastAsia"/>
        </w:rPr>
        <w:t>，线程</w:t>
      </w:r>
      <w:r>
        <w:rPr>
          <w:rFonts w:hint="eastAsia"/>
        </w:rPr>
        <w:t>B</w:t>
      </w:r>
      <w:r>
        <w:rPr>
          <w:rFonts w:hint="eastAsia"/>
        </w:rPr>
        <w:t>将被阻塞知道线程</w:t>
      </w:r>
      <w:r>
        <w:rPr>
          <w:rFonts w:hint="eastAsia"/>
        </w:rPr>
        <w:t>A</w:t>
      </w:r>
      <w:r>
        <w:rPr>
          <w:rFonts w:hint="eastAsia"/>
        </w:rPr>
        <w:t>访问完。</w:t>
      </w:r>
      <w:r w:rsidRPr="00115762">
        <w:rPr>
          <w:rFonts w:hint="eastAsia"/>
          <w:color w:val="FF0000"/>
        </w:rPr>
        <w:t>但是如果线程</w:t>
      </w:r>
      <w:r w:rsidRPr="00115762">
        <w:rPr>
          <w:rFonts w:hint="eastAsia"/>
          <w:color w:val="FF0000"/>
        </w:rPr>
        <w:t>B</w:t>
      </w:r>
      <w:r w:rsidRPr="00115762">
        <w:rPr>
          <w:rFonts w:hint="eastAsia"/>
          <w:color w:val="FF0000"/>
        </w:rPr>
        <w:t>访问的是同一个类的不同对象，那么两个线程都不会被阻塞。</w:t>
      </w:r>
    </w:p>
    <w:p w:rsidR="00CB611D" w:rsidRDefault="00CB611D" w:rsidP="00CB611D">
      <w:pPr>
        <w:pStyle w:val="2"/>
        <w:spacing w:before="120" w:after="120"/>
        <w:ind w:firstLine="562"/>
      </w:pPr>
      <w:r>
        <w:rPr>
          <w:rFonts w:hint="eastAsia"/>
        </w:rPr>
        <w:lastRenderedPageBreak/>
        <w:t>使用非依赖属性实现同步</w:t>
      </w:r>
    </w:p>
    <w:p w:rsidR="00CB611D" w:rsidRDefault="00CB611D" w:rsidP="00CB611D">
      <w:pPr>
        <w:ind w:firstLine="480"/>
      </w:pPr>
      <w:r>
        <w:rPr>
          <w:rFonts w:hint="eastAsia"/>
        </w:rPr>
        <w:t>在一个类里面声明多个</w:t>
      </w:r>
      <w:r>
        <w:rPr>
          <w:rFonts w:hint="eastAsia"/>
        </w:rPr>
        <w:t>Object</w:t>
      </w:r>
      <w:r>
        <w:rPr>
          <w:rFonts w:hint="eastAsia"/>
        </w:rPr>
        <w:t>对象，然后分别以该对象为单位实现一个完整的逻辑，被</w:t>
      </w:r>
      <w:r>
        <w:rPr>
          <w:rFonts w:hint="eastAsia"/>
        </w:rPr>
        <w:t>synchronized</w:t>
      </w:r>
      <w:r>
        <w:rPr>
          <w:rFonts w:hint="eastAsia"/>
        </w:rPr>
        <w:t>修饰的不同的对象之间彼此不可见。</w:t>
      </w:r>
    </w:p>
    <w:p w:rsidR="00CB611D" w:rsidRDefault="00CB611D" w:rsidP="00CB611D">
      <w:pPr>
        <w:pStyle w:val="2"/>
        <w:spacing w:before="120" w:after="120"/>
        <w:ind w:firstLine="562"/>
      </w:pPr>
      <w:r>
        <w:rPr>
          <w:rFonts w:hint="eastAsia"/>
        </w:rPr>
        <w:t>在同步代码块中使用条件</w:t>
      </w:r>
    </w:p>
    <w:p w:rsidR="00CB611D" w:rsidRDefault="00CB611D" w:rsidP="00CB611D">
      <w:pPr>
        <w:ind w:firstLine="480"/>
      </w:pPr>
      <w:r>
        <w:rPr>
          <w:rFonts w:hint="eastAsia"/>
        </w:rPr>
        <w:t>Java</w:t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类中通关了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notify()</w:t>
      </w:r>
      <w:r>
        <w:rPr>
          <w:rFonts w:hint="eastAsia"/>
        </w:rPr>
        <w:t>和</w:t>
      </w:r>
      <w:r>
        <w:rPr>
          <w:rFonts w:hint="eastAsia"/>
        </w:rPr>
        <w:t>notifyAll</w:t>
      </w:r>
      <w:r>
        <w:rPr>
          <w:rFonts w:hint="eastAsia"/>
        </w:rPr>
        <w:t>方法。线程可以</w:t>
      </w:r>
      <w:r>
        <w:rPr>
          <w:rFonts w:hint="eastAsia"/>
          <w:color w:val="C00000"/>
        </w:rPr>
        <w:t>在同步代码块中</w:t>
      </w:r>
      <w:r>
        <w:rPr>
          <w:rFonts w:hint="eastAsia"/>
        </w:rPr>
        <w:t>调用</w:t>
      </w:r>
      <w:r>
        <w:rPr>
          <w:rFonts w:hint="eastAsia"/>
        </w:rPr>
        <w:t>wait()</w:t>
      </w:r>
      <w:r>
        <w:rPr>
          <w:rFonts w:hint="eastAsia"/>
        </w:rPr>
        <w:t>方法，如果在同步代码块之间调用</w:t>
      </w:r>
      <w:r>
        <w:rPr>
          <w:rFonts w:hint="eastAsia"/>
        </w:rPr>
        <w:t>wait()</w:t>
      </w:r>
      <w:r>
        <w:rPr>
          <w:rFonts w:hint="eastAsia"/>
        </w:rPr>
        <w:t>方法，</w:t>
      </w:r>
      <w:r>
        <w:rPr>
          <w:rFonts w:hint="eastAsia"/>
        </w:rPr>
        <w:t>JVM</w:t>
      </w:r>
      <w:r>
        <w:rPr>
          <w:rFonts w:hint="eastAsia"/>
        </w:rPr>
        <w:t>将跑出</w:t>
      </w:r>
      <w:r>
        <w:rPr>
          <w:rFonts w:hint="eastAsia"/>
        </w:rPr>
        <w:t>IllegalMoniorStateException</w:t>
      </w:r>
      <w:r>
        <w:rPr>
          <w:rFonts w:hint="eastAsia"/>
        </w:rPr>
        <w:t>异常。当一个线程调用</w:t>
      </w:r>
      <w:r>
        <w:rPr>
          <w:rFonts w:hint="eastAsia"/>
        </w:rPr>
        <w:t>wait()</w:t>
      </w:r>
      <w:r>
        <w:rPr>
          <w:rFonts w:hint="eastAsia"/>
        </w:rPr>
        <w:t>方法时，</w:t>
      </w:r>
      <w:r>
        <w:rPr>
          <w:rFonts w:hint="eastAsia"/>
        </w:rPr>
        <w:t>JVM</w:t>
      </w:r>
      <w:r>
        <w:rPr>
          <w:rFonts w:hint="eastAsia"/>
        </w:rPr>
        <w:t>将这个线程置入休眠，并且释放控制这个同步块的对象，同时允许其它线程执行这个对象控制的其它同步代码块。为了唤醒这个线程，必须在这个对象控制的某个同步代码块中调用</w:t>
      </w:r>
      <w:r>
        <w:rPr>
          <w:rFonts w:hint="eastAsia"/>
        </w:rPr>
        <w:t>notify()</w:t>
      </w:r>
      <w:r>
        <w:rPr>
          <w:rFonts w:hint="eastAsia"/>
        </w:rPr>
        <w:t>或者</w:t>
      </w:r>
      <w:r>
        <w:rPr>
          <w:rFonts w:hint="eastAsia"/>
        </w:rPr>
        <w:t>notifyAll()</w:t>
      </w:r>
      <w:r>
        <w:rPr>
          <w:rFonts w:hint="eastAsia"/>
        </w:rPr>
        <w:t>方法。</w:t>
      </w:r>
    </w:p>
    <w:p w:rsidR="00CB611D" w:rsidRDefault="00CB611D" w:rsidP="00CB611D">
      <w:pPr>
        <w:ind w:firstLine="482"/>
        <w:jc w:val="left"/>
        <w:rPr>
          <w:rFonts w:ascii="Courier New" w:hAnsi="Courier New"/>
        </w:rPr>
      </w:pPr>
      <w:r>
        <w:rPr>
          <w:rFonts w:ascii="Courier New" w:hAnsi="Courier New" w:hint="eastAsia"/>
          <w:b/>
          <w:color w:val="7F0055"/>
        </w:rPr>
        <w:t>publicsynchronizedvoid</w:t>
      </w:r>
      <w:r>
        <w:rPr>
          <w:rFonts w:ascii="Courier New" w:hAnsi="Courier New" w:hint="eastAsia"/>
          <w:color w:val="000000"/>
        </w:rPr>
        <w:t xml:space="preserve"> set(){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while</w:t>
      </w:r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0000C0"/>
        </w:rPr>
        <w:t>storage</w:t>
      </w:r>
      <w:r>
        <w:rPr>
          <w:rFonts w:ascii="Courier New" w:hAnsi="Courier New" w:hint="eastAsia"/>
          <w:color w:val="000000"/>
        </w:rPr>
        <w:t xml:space="preserve">.size() == </w:t>
      </w:r>
      <w:r>
        <w:rPr>
          <w:rFonts w:ascii="Courier New" w:hAnsi="Courier New" w:hint="eastAsia"/>
          <w:color w:val="0000C0"/>
        </w:rPr>
        <w:t>maxSize</w:t>
      </w:r>
      <w:r>
        <w:rPr>
          <w:rFonts w:ascii="Courier New" w:hAnsi="Courier New" w:hint="eastAsia"/>
          <w:color w:val="000000"/>
        </w:rPr>
        <w:t>){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try</w:t>
      </w:r>
      <w:r>
        <w:rPr>
          <w:rFonts w:ascii="Courier New" w:hAnsi="Courier New" w:hint="eastAsia"/>
          <w:color w:val="000000"/>
        </w:rPr>
        <w:t xml:space="preserve"> 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wait();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} </w:t>
      </w:r>
      <w:r>
        <w:rPr>
          <w:rFonts w:ascii="Courier New" w:hAnsi="Courier New" w:hint="eastAsia"/>
          <w:b/>
          <w:color w:val="7F0055"/>
        </w:rPr>
        <w:t>catch</w:t>
      </w:r>
      <w:r>
        <w:rPr>
          <w:rFonts w:ascii="Courier New" w:hAnsi="Courier New" w:hint="eastAsia"/>
          <w:color w:val="000000"/>
        </w:rPr>
        <w:t xml:space="preserve"> (InterruptedException </w:t>
      </w:r>
      <w:r>
        <w:rPr>
          <w:rFonts w:ascii="Courier New" w:hAnsi="Courier New" w:hint="eastAsia"/>
          <w:color w:val="6A3E3E"/>
        </w:rPr>
        <w:t>e</w:t>
      </w:r>
      <w:r>
        <w:rPr>
          <w:rFonts w:ascii="Courier New" w:hAnsi="Courier New" w:hint="eastAsia"/>
          <w:color w:val="000000"/>
        </w:rPr>
        <w:t>) 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3F7F5F"/>
        </w:rPr>
        <w:t xml:space="preserve">// </w:t>
      </w:r>
      <w:r>
        <w:rPr>
          <w:rFonts w:ascii="Courier New" w:hAnsi="Courier New" w:hint="eastAsia"/>
          <w:b/>
          <w:color w:val="7F9FBF"/>
        </w:rPr>
        <w:t>TODO</w:t>
      </w:r>
      <w:r>
        <w:rPr>
          <w:rFonts w:ascii="Courier New" w:hAnsi="Courier New" w:hint="eastAsia"/>
          <w:color w:val="3F7F5F"/>
        </w:rPr>
        <w:t xml:space="preserve"> Auto-generated catch block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6A3E3E"/>
        </w:rPr>
        <w:t>e</w:t>
      </w:r>
      <w:r>
        <w:rPr>
          <w:rFonts w:ascii="Courier New" w:hAnsi="Courier New" w:hint="eastAsia"/>
          <w:color w:val="000000"/>
        </w:rPr>
        <w:t>.printStackTrace();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storage</w:t>
      </w:r>
      <w:r>
        <w:rPr>
          <w:rFonts w:ascii="Courier New" w:hAnsi="Courier New" w:hint="eastAsia"/>
          <w:color w:val="000000"/>
        </w:rPr>
        <w:t>.add(</w:t>
      </w:r>
      <w:r>
        <w:rPr>
          <w:rFonts w:ascii="Courier New" w:hAnsi="Courier New" w:hint="eastAsia"/>
          <w:b/>
          <w:color w:val="7F0055"/>
        </w:rPr>
        <w:t>new</w:t>
      </w:r>
      <w:r>
        <w:rPr>
          <w:rFonts w:ascii="Courier New" w:hAnsi="Courier New" w:hint="eastAsia"/>
          <w:color w:val="000000"/>
        </w:rPr>
        <w:t xml:space="preserve"> Date());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System.</w:t>
      </w:r>
      <w:r>
        <w:rPr>
          <w:rFonts w:ascii="Courier New" w:hAnsi="Courier New" w:hint="eastAsia"/>
          <w:b/>
          <w:i/>
          <w:color w:val="0000C0"/>
        </w:rPr>
        <w:t>out</w:t>
      </w:r>
      <w:r>
        <w:rPr>
          <w:rFonts w:ascii="Courier New" w:hAnsi="Courier New" w:hint="eastAsia"/>
          <w:color w:val="000000"/>
        </w:rPr>
        <w:t>.printf(</w:t>
      </w:r>
      <w:r>
        <w:rPr>
          <w:rFonts w:ascii="Courier New" w:hAnsi="Courier New" w:hint="eastAsia"/>
          <w:color w:val="2A00FF"/>
        </w:rPr>
        <w:t>"Set</w:t>
      </w:r>
      <w:r>
        <w:rPr>
          <w:rFonts w:ascii="Courier New" w:hAnsi="Courier New" w:hint="eastAsia"/>
          <w:color w:val="2A00FF"/>
        </w:rPr>
        <w:t>：</w:t>
      </w:r>
      <w:r>
        <w:rPr>
          <w:rFonts w:ascii="Courier New" w:hAnsi="Courier New" w:hint="eastAsia"/>
          <w:color w:val="2A00FF"/>
        </w:rPr>
        <w:t>%d"</w:t>
      </w:r>
      <w:r>
        <w:rPr>
          <w:rFonts w:ascii="Courier New" w:hAnsi="Courier New" w:hint="eastAsia"/>
          <w:color w:val="000000"/>
        </w:rPr>
        <w:t>,</w:t>
      </w:r>
      <w:r>
        <w:rPr>
          <w:rFonts w:ascii="Courier New" w:hAnsi="Courier New" w:hint="eastAsia"/>
          <w:color w:val="0000C0"/>
        </w:rPr>
        <w:t>storage</w:t>
      </w:r>
      <w:r>
        <w:rPr>
          <w:rFonts w:ascii="Courier New" w:hAnsi="Courier New" w:hint="eastAsia"/>
          <w:color w:val="000000"/>
        </w:rPr>
        <w:t>.size());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notifyAll();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  <w:t>}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>注意点：</w:t>
      </w:r>
      <w:r>
        <w:rPr>
          <w:rFonts w:ascii="Courier New" w:hAnsi="Courier New" w:hint="eastAsia"/>
          <w:color w:val="000000"/>
        </w:rPr>
        <w:t>1.while</w:t>
      </w:r>
      <w:r>
        <w:rPr>
          <w:rFonts w:ascii="Courier New" w:hAnsi="Courier New" w:hint="eastAsia"/>
          <w:color w:val="000000"/>
        </w:rPr>
        <w:tab/>
        <w:t>2.wait()</w:t>
      </w:r>
      <w:r>
        <w:rPr>
          <w:rFonts w:ascii="Courier New" w:hAnsi="Courier New" w:hint="eastAsia"/>
          <w:color w:val="000000"/>
        </w:rPr>
        <w:t>和</w:t>
      </w:r>
      <w:r>
        <w:rPr>
          <w:rFonts w:ascii="Courier New" w:hAnsi="Courier New" w:hint="eastAsia"/>
          <w:color w:val="000000"/>
        </w:rPr>
        <w:t>notify()/notifyAll()</w:t>
      </w:r>
      <w:r>
        <w:rPr>
          <w:rFonts w:ascii="Courier New" w:hAnsi="Courier New" w:hint="eastAsia"/>
          <w:color w:val="000000"/>
        </w:rPr>
        <w:t>的配合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>首先，</w:t>
      </w:r>
      <w:r>
        <w:rPr>
          <w:rFonts w:ascii="Courier New" w:hAnsi="Courier New" w:hint="eastAsia"/>
          <w:color w:val="000000"/>
        </w:rPr>
        <w:t>set()</w:t>
      </w:r>
      <w:r>
        <w:rPr>
          <w:rFonts w:ascii="Courier New" w:hAnsi="Courier New" w:hint="eastAsia"/>
          <w:color w:val="000000"/>
        </w:rPr>
        <w:t>方法检查存储列表</w:t>
      </w:r>
      <w:r>
        <w:rPr>
          <w:rFonts w:ascii="Courier New" w:hAnsi="Courier New" w:hint="eastAsia"/>
          <w:color w:val="000000"/>
        </w:rPr>
        <w:t>storage</w:t>
      </w:r>
      <w:r>
        <w:rPr>
          <w:rFonts w:ascii="Courier New" w:hAnsi="Courier New" w:hint="eastAsia"/>
          <w:color w:val="000000"/>
        </w:rPr>
        <w:t>是否还有空间，如果已经满了，就调用</w:t>
      </w:r>
      <w:r>
        <w:rPr>
          <w:rFonts w:ascii="Courier New" w:hAnsi="Courier New" w:hint="eastAsia"/>
          <w:color w:val="000000"/>
        </w:rPr>
        <w:t>wait()</w:t>
      </w:r>
      <w:r>
        <w:rPr>
          <w:rFonts w:ascii="Courier New" w:hAnsi="Courier New" w:hint="eastAsia"/>
          <w:color w:val="000000"/>
        </w:rPr>
        <w:t>方法挂起线程并等待空余空间出现。其次，当其它线程调用</w:t>
      </w:r>
      <w:r>
        <w:rPr>
          <w:rFonts w:ascii="Courier New" w:hAnsi="Courier New" w:hint="eastAsia"/>
          <w:color w:val="000000"/>
        </w:rPr>
        <w:t>notifyAll()</w:t>
      </w:r>
      <w:r>
        <w:rPr>
          <w:rFonts w:ascii="Courier New" w:hAnsi="Courier New" w:hint="eastAsia"/>
          <w:color w:val="000000"/>
        </w:rPr>
        <w:t>方法时，挂起的线程将被唤醒并且再次检查这个条件。</w:t>
      </w:r>
      <w:r>
        <w:rPr>
          <w:rFonts w:ascii="Courier New" w:hAnsi="Courier New" w:hint="eastAsia"/>
          <w:color w:val="000000"/>
        </w:rPr>
        <w:t>notifyAll()</w:t>
      </w:r>
      <w:r>
        <w:rPr>
          <w:rFonts w:ascii="Courier New" w:hAnsi="Courier New" w:hint="eastAsia"/>
          <w:color w:val="000000"/>
        </w:rPr>
        <w:t>方法并不保证哪个线程会被唤醒，这个过程持续进行指导存储列表有空余空间出现，然后生产者将生成一个新的数据并且存入存储列表</w:t>
      </w:r>
      <w:r>
        <w:rPr>
          <w:rFonts w:ascii="Courier New" w:hAnsi="Courier New" w:hint="eastAsia"/>
          <w:color w:val="000000"/>
        </w:rPr>
        <w:t>storage</w:t>
      </w:r>
      <w:r>
        <w:rPr>
          <w:rFonts w:ascii="Courier New" w:hAnsi="Courier New" w:hint="eastAsia"/>
          <w:color w:val="000000"/>
        </w:rPr>
        <w:t>。</w:t>
      </w:r>
    </w:p>
    <w:p w:rsidR="00CB611D" w:rsidRDefault="00CB611D" w:rsidP="00CB611D">
      <w:pPr>
        <w:pStyle w:val="2"/>
        <w:spacing w:before="120" w:after="120"/>
        <w:ind w:firstLine="562"/>
      </w:pPr>
      <w:r>
        <w:rPr>
          <w:rFonts w:hint="eastAsia"/>
        </w:rPr>
        <w:t>使用锁实现同步</w:t>
      </w:r>
    </w:p>
    <w:p w:rsidR="00CB611D" w:rsidRDefault="00CB611D" w:rsidP="00CB611D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Lock</w:t>
      </w:r>
      <w:r>
        <w:rPr>
          <w:rFonts w:hint="eastAsia"/>
        </w:rPr>
        <w:t>接口及其实现类</w:t>
      </w:r>
      <w:r>
        <w:rPr>
          <w:rFonts w:hint="eastAsia"/>
        </w:rPr>
        <w:t>ReetrantLock</w:t>
      </w:r>
      <w:r>
        <w:rPr>
          <w:rFonts w:hint="eastAsia"/>
        </w:rPr>
        <w:t>实现。相比</w:t>
      </w:r>
      <w:r>
        <w:rPr>
          <w:rFonts w:hint="eastAsia"/>
        </w:rPr>
        <w:t>synchronized</w:t>
      </w:r>
      <w:r>
        <w:rPr>
          <w:rFonts w:hint="eastAsia"/>
        </w:rPr>
        <w:t>来说的好处：</w:t>
      </w:r>
    </w:p>
    <w:p w:rsidR="00CB611D" w:rsidRDefault="00CB611D" w:rsidP="00CB611D">
      <w:pPr>
        <w:widowControl w:val="0"/>
        <w:numPr>
          <w:ilvl w:val="0"/>
          <w:numId w:val="42"/>
        </w:numPr>
        <w:adjustRightInd/>
        <w:snapToGrid/>
        <w:spacing w:line="240" w:lineRule="auto"/>
      </w:pPr>
      <w:r>
        <w:rPr>
          <w:rFonts w:hint="eastAsia"/>
        </w:rPr>
        <w:t>支持更灵活的同步代码块结构</w:t>
      </w:r>
    </w:p>
    <w:p w:rsidR="00CB611D" w:rsidRDefault="00CB611D" w:rsidP="00CB611D">
      <w:pPr>
        <w:widowControl w:val="0"/>
        <w:numPr>
          <w:ilvl w:val="0"/>
          <w:numId w:val="42"/>
        </w:numPr>
        <w:adjustRightInd/>
        <w:snapToGrid/>
        <w:spacing w:line="240" w:lineRule="auto"/>
      </w:pPr>
      <w:r>
        <w:rPr>
          <w:rFonts w:hint="eastAsia"/>
        </w:rPr>
        <w:t xml:space="preserve">tryLock(): boolean </w:t>
      </w:r>
    </w:p>
    <w:p w:rsidR="00CB611D" w:rsidRDefault="00CB611D" w:rsidP="00CB611D">
      <w:pPr>
        <w:widowControl w:val="0"/>
        <w:numPr>
          <w:ilvl w:val="0"/>
          <w:numId w:val="42"/>
        </w:numPr>
        <w:adjustRightInd/>
        <w:snapToGrid/>
        <w:spacing w:line="240" w:lineRule="auto"/>
      </w:pPr>
      <w:r>
        <w:rPr>
          <w:rFonts w:hint="eastAsia"/>
        </w:rPr>
        <w:lastRenderedPageBreak/>
        <w:t>允许分离读和写操作</w:t>
      </w:r>
    </w:p>
    <w:p w:rsidR="00CB611D" w:rsidRDefault="00CB611D" w:rsidP="00CB611D">
      <w:pPr>
        <w:widowControl w:val="0"/>
        <w:numPr>
          <w:ilvl w:val="0"/>
          <w:numId w:val="42"/>
        </w:numPr>
        <w:adjustRightInd/>
        <w:snapToGrid/>
        <w:spacing w:line="240" w:lineRule="auto"/>
      </w:pPr>
      <w:r>
        <w:rPr>
          <w:rFonts w:hint="eastAsia"/>
        </w:rPr>
        <w:t>更好的性能</w:t>
      </w:r>
    </w:p>
    <w:p w:rsidR="00CB611D" w:rsidRDefault="00CB611D" w:rsidP="00CB611D">
      <w:pPr>
        <w:ind w:firstLine="480"/>
      </w:pPr>
      <w:r>
        <w:rPr>
          <w:rFonts w:hint="eastAsia"/>
        </w:rPr>
        <w:t>个人感觉范围更小，在方法体内使用。</w:t>
      </w:r>
    </w:p>
    <w:p w:rsidR="00CB611D" w:rsidRDefault="00CB611D" w:rsidP="00CB611D">
      <w:pPr>
        <w:ind w:firstLine="480"/>
      </w:pPr>
      <w:r>
        <w:rPr>
          <w:rFonts w:hint="eastAsia"/>
        </w:rPr>
        <w:t>注意点：</w:t>
      </w:r>
      <w:r>
        <w:rPr>
          <w:rFonts w:hint="eastAsia"/>
        </w:rPr>
        <w:t>1</w:t>
      </w:r>
      <w:r>
        <w:rPr>
          <w:rFonts w:hint="eastAsia"/>
        </w:rPr>
        <w:t>、如果在临界区使用了</w:t>
      </w:r>
      <w:r>
        <w:rPr>
          <w:rFonts w:hint="eastAsia"/>
        </w:rPr>
        <w:t>try-catch</w:t>
      </w:r>
      <w:r>
        <w:rPr>
          <w:rFonts w:hint="eastAsia"/>
        </w:rPr>
        <w:t>块，不要忘了在</w:t>
      </w:r>
      <w:r>
        <w:rPr>
          <w:rFonts w:hint="eastAsia"/>
        </w:rPr>
        <w:t>finally</w:t>
      </w:r>
      <w:r>
        <w:rPr>
          <w:rFonts w:hint="eastAsia"/>
        </w:rPr>
        <w:t>中调用</w:t>
      </w:r>
      <w:r>
        <w:rPr>
          <w:rFonts w:hint="eastAsia"/>
        </w:rPr>
        <w:t>unlock()</w:t>
      </w:r>
      <w:r>
        <w:rPr>
          <w:rFonts w:hint="eastAsia"/>
        </w:rPr>
        <w:t>方法，否则可能会导致死锁。</w:t>
      </w:r>
    </w:p>
    <w:p w:rsidR="00CB611D" w:rsidRDefault="00CB611D" w:rsidP="00CB611D">
      <w:pPr>
        <w:widowControl w:val="0"/>
        <w:numPr>
          <w:ilvl w:val="0"/>
          <w:numId w:val="43"/>
        </w:numPr>
        <w:adjustRightInd/>
        <w:snapToGrid/>
        <w:spacing w:line="240" w:lineRule="auto"/>
        <w:ind w:firstLineChars="0" w:firstLine="0"/>
        <w:rPr>
          <w:color w:val="C00000"/>
        </w:rPr>
      </w:pPr>
      <w:r>
        <w:rPr>
          <w:rFonts w:hint="eastAsia"/>
          <w:color w:val="C00000"/>
        </w:rPr>
        <w:t>对于可能出现死锁情况的处理</w:t>
      </w:r>
    </w:p>
    <w:p w:rsidR="00CB611D" w:rsidRDefault="00CB611D" w:rsidP="00CB611D">
      <w:pPr>
        <w:pStyle w:val="2"/>
        <w:spacing w:before="120" w:after="120"/>
        <w:ind w:firstLine="562"/>
      </w:pPr>
      <w:r>
        <w:rPr>
          <w:rFonts w:hint="eastAsia"/>
        </w:rPr>
        <w:t>使用读写锁实现同步数据访问</w:t>
      </w:r>
    </w:p>
    <w:p w:rsidR="00CB611D" w:rsidRDefault="00CB611D" w:rsidP="00CB611D">
      <w:pPr>
        <w:ind w:firstLine="480"/>
      </w:pPr>
      <w:r>
        <w:rPr>
          <w:rFonts w:hint="eastAsia"/>
        </w:rPr>
        <w:t>ReadWriteLock</w:t>
      </w:r>
      <w:r>
        <w:rPr>
          <w:rFonts w:hint="eastAsia"/>
        </w:rPr>
        <w:t>接口及其实现类</w:t>
      </w:r>
      <w:r>
        <w:rPr>
          <w:rFonts w:hint="eastAsia"/>
        </w:rPr>
        <w:t xml:space="preserve"> ReentrantReadWriteLock</w:t>
      </w:r>
    </w:p>
    <w:p w:rsidR="00CB611D" w:rsidRDefault="00CB611D" w:rsidP="00CB611D">
      <w:pPr>
        <w:ind w:firstLine="480"/>
      </w:pPr>
      <w:r>
        <w:rPr>
          <w:rFonts w:hint="eastAsia"/>
        </w:rPr>
        <w:t>包括两个锁：读操作锁和写操作锁。其中读操作锁允许多个线程同时访问，但是使用写操作锁时只允许一个线程进行。一个线程在执行读操作时，其他线程不能执行读操作。</w:t>
      </w:r>
    </w:p>
    <w:p w:rsidR="00CB611D" w:rsidRDefault="00CB611D" w:rsidP="00CB611D">
      <w:pPr>
        <w:ind w:firstLine="480"/>
      </w:pPr>
      <w:r>
        <w:rPr>
          <w:rFonts w:hint="eastAsia"/>
        </w:rPr>
        <w:t>读操作锁</w:t>
      </w:r>
      <w:r>
        <w:rPr>
          <w:rFonts w:hint="eastAsia"/>
        </w:rPr>
        <w:t>:readLock()</w:t>
      </w:r>
      <w:r>
        <w:rPr>
          <w:rFonts w:hint="eastAsia"/>
        </w:rPr>
        <w:tab/>
      </w:r>
      <w:r>
        <w:rPr>
          <w:rFonts w:hint="eastAsia"/>
        </w:rPr>
        <w:t>写操作锁：</w:t>
      </w:r>
      <w:r>
        <w:rPr>
          <w:rFonts w:hint="eastAsia"/>
        </w:rPr>
        <w:t>writeLock()</w:t>
      </w:r>
    </w:p>
    <w:p w:rsidR="00CB611D" w:rsidRDefault="00CB611D" w:rsidP="00CB611D">
      <w:pPr>
        <w:ind w:firstLine="480"/>
      </w:pPr>
      <w:r>
        <w:rPr>
          <w:rFonts w:hint="eastAsia"/>
        </w:rPr>
        <w:t>注意：当获取</w:t>
      </w:r>
      <w:r>
        <w:rPr>
          <w:rFonts w:hint="eastAsia"/>
        </w:rPr>
        <w:t>Lock</w:t>
      </w:r>
      <w:r>
        <w:rPr>
          <w:rFonts w:hint="eastAsia"/>
        </w:rPr>
        <w:t>接口的读操作锁是，不可以进行修改操作，否则会引起数据不一致的情况。</w:t>
      </w:r>
    </w:p>
    <w:p w:rsidR="00CB611D" w:rsidRDefault="00CB611D" w:rsidP="00CB611D">
      <w:pPr>
        <w:ind w:firstLine="482"/>
        <w:jc w:val="left"/>
        <w:rPr>
          <w:rFonts w:ascii="Courier New" w:hAnsi="Courier New"/>
        </w:rPr>
      </w:pPr>
      <w:r>
        <w:rPr>
          <w:rFonts w:ascii="Courier New" w:hAnsi="Courier New" w:hint="eastAsia"/>
          <w:b/>
          <w:color w:val="7F0055"/>
        </w:rPr>
        <w:t>publicdouble</w:t>
      </w:r>
      <w:r>
        <w:rPr>
          <w:rFonts w:ascii="Courier New" w:hAnsi="Courier New" w:hint="eastAsia"/>
          <w:color w:val="000000"/>
        </w:rPr>
        <w:t xml:space="preserve"> getPrice(){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lock</w:t>
      </w:r>
      <w:r>
        <w:rPr>
          <w:rFonts w:ascii="Courier New" w:hAnsi="Courier New" w:hint="eastAsia"/>
          <w:color w:val="000000"/>
        </w:rPr>
        <w:t>.readLock().lock();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double</w:t>
      </w:r>
      <w:r>
        <w:rPr>
          <w:rFonts w:ascii="Courier New" w:hAnsi="Courier New" w:hint="eastAsia"/>
          <w:color w:val="6A3E3E"/>
        </w:rPr>
        <w:t>value</w:t>
      </w:r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color w:val="0000C0"/>
        </w:rPr>
        <w:t>price</w:t>
      </w:r>
      <w:r>
        <w:rPr>
          <w:rFonts w:ascii="Courier New" w:hAnsi="Courier New" w:hint="eastAsia"/>
          <w:color w:val="000000"/>
        </w:rPr>
        <w:t>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lock</w:t>
      </w:r>
      <w:r>
        <w:rPr>
          <w:rFonts w:ascii="Courier New" w:hAnsi="Courier New" w:hint="eastAsia"/>
          <w:color w:val="000000"/>
        </w:rPr>
        <w:t>.readLock().unlock();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return</w:t>
      </w:r>
      <w:r>
        <w:rPr>
          <w:rFonts w:ascii="Courier New" w:hAnsi="Courier New" w:hint="eastAsia"/>
          <w:color w:val="6A3E3E"/>
        </w:rPr>
        <w:t>value</w:t>
      </w:r>
      <w:r>
        <w:rPr>
          <w:rFonts w:ascii="Courier New" w:hAnsi="Courier New" w:hint="eastAsia"/>
          <w:color w:val="000000"/>
        </w:rPr>
        <w:t>;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>}</w:t>
      </w:r>
    </w:p>
    <w:p w:rsidR="00CB611D" w:rsidRDefault="00CB611D" w:rsidP="00CB611D">
      <w:pPr>
        <w:pStyle w:val="2"/>
        <w:spacing w:before="120" w:after="120"/>
        <w:ind w:firstLine="562"/>
      </w:pPr>
      <w:r>
        <w:rPr>
          <w:rFonts w:hint="eastAsia"/>
        </w:rPr>
        <w:t>修改锁的公平性</w:t>
      </w:r>
    </w:p>
    <w:p w:rsidR="00CB611D" w:rsidRDefault="00CB611D" w:rsidP="00CB611D">
      <w:pPr>
        <w:ind w:firstLine="480"/>
      </w:pPr>
      <w:r>
        <w:rPr>
          <w:rFonts w:hint="eastAsia"/>
        </w:rPr>
        <w:t>ReentrantLock</w:t>
      </w:r>
      <w:r>
        <w:rPr>
          <w:rFonts w:hint="eastAsia"/>
        </w:rPr>
        <w:t>和</w:t>
      </w:r>
      <w:r>
        <w:rPr>
          <w:rFonts w:hint="eastAsia"/>
        </w:rPr>
        <w:t xml:space="preserve">ReentrantReadWriteLock </w:t>
      </w:r>
      <w:r>
        <w:rPr>
          <w:rFonts w:hint="eastAsia"/>
        </w:rPr>
        <w:t>类的构造器都含有一个布尔参数</w:t>
      </w:r>
      <w:r>
        <w:rPr>
          <w:rFonts w:hint="eastAsia"/>
        </w:rPr>
        <w:t>fair,</w:t>
      </w:r>
      <w:r>
        <w:rPr>
          <w:rFonts w:hint="eastAsia"/>
        </w:rPr>
        <w:t>它允许你控制这两个类的行为。默认</w:t>
      </w:r>
      <w:r>
        <w:rPr>
          <w:rFonts w:hint="eastAsia"/>
        </w:rPr>
        <w:t>fair</w:t>
      </w:r>
      <w:r>
        <w:rPr>
          <w:rFonts w:hint="eastAsia"/>
        </w:rPr>
        <w:t>值是</w:t>
      </w:r>
      <w:r>
        <w:rPr>
          <w:rFonts w:hint="eastAsia"/>
        </w:rPr>
        <w:t>false.</w:t>
      </w:r>
      <w:r>
        <w:rPr>
          <w:rFonts w:hint="eastAsia"/>
        </w:rPr>
        <w:t>，它成为非公平模式（</w:t>
      </w:r>
      <w:r>
        <w:rPr>
          <w:rFonts w:hint="eastAsia"/>
        </w:rPr>
        <w:t>Non-fair Mode</w:t>
      </w:r>
      <w:r>
        <w:rPr>
          <w:rFonts w:hint="eastAsia"/>
        </w:rPr>
        <w:t>）。</w:t>
      </w:r>
      <w:r>
        <w:rPr>
          <w:rFonts w:hint="eastAsia"/>
        </w:rPr>
        <w:t>True</w:t>
      </w:r>
      <w:r>
        <w:rPr>
          <w:rFonts w:hint="eastAsia"/>
        </w:rPr>
        <w:t>为公平模式。</w:t>
      </w:r>
    </w:p>
    <w:p w:rsidR="00CB611D" w:rsidRDefault="00CB611D" w:rsidP="00CB611D">
      <w:pPr>
        <w:ind w:firstLine="480"/>
      </w:pPr>
      <w:r>
        <w:rPr>
          <w:rFonts w:hint="eastAsia"/>
        </w:rPr>
        <w:t>非公平模式：当很多线程在等待锁时，锁将随机选择他们当中的一个来访问临界区。</w:t>
      </w:r>
    </w:p>
    <w:p w:rsidR="00CB611D" w:rsidRDefault="00CB611D" w:rsidP="00CB611D">
      <w:pPr>
        <w:ind w:firstLine="480"/>
      </w:pPr>
      <w:r>
        <w:rPr>
          <w:rFonts w:hint="eastAsia"/>
        </w:rPr>
        <w:t>公平模式：当很多线程在等待锁时，锁将选择他们当中等待时间最长的一个来访问临界区。</w:t>
      </w:r>
    </w:p>
    <w:p w:rsidR="00CB611D" w:rsidRDefault="00CB611D" w:rsidP="00C86AB1">
      <w:pPr>
        <w:ind w:firstLine="480"/>
      </w:pPr>
      <w:r>
        <w:rPr>
          <w:rFonts w:hint="eastAsia"/>
        </w:rPr>
        <w:t>这两种模式只适用于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unlock()</w:t>
      </w:r>
      <w:r>
        <w:rPr>
          <w:rFonts w:hint="eastAsia"/>
        </w:rPr>
        <w:t>方法。</w:t>
      </w:r>
    </w:p>
    <w:p w:rsidR="00CB611D" w:rsidRDefault="00CB611D" w:rsidP="00CB611D">
      <w:pPr>
        <w:pStyle w:val="2"/>
        <w:spacing w:before="120" w:after="120"/>
        <w:ind w:firstLine="562"/>
      </w:pPr>
      <w:r>
        <w:rPr>
          <w:rFonts w:hint="eastAsia"/>
        </w:rPr>
        <w:t>在锁中使用多条件（</w:t>
      </w:r>
      <w:r>
        <w:rPr>
          <w:rFonts w:hint="eastAsia"/>
        </w:rPr>
        <w:t>Mulpitle Condition</w:t>
      </w:r>
      <w:r>
        <w:rPr>
          <w:rFonts w:hint="eastAsia"/>
        </w:rPr>
        <w:t>）</w:t>
      </w:r>
    </w:p>
    <w:p w:rsidR="00CB611D" w:rsidRDefault="00CB611D" w:rsidP="00CB611D">
      <w:pPr>
        <w:ind w:firstLine="480"/>
      </w:pPr>
      <w:r>
        <w:rPr>
          <w:rFonts w:hint="eastAsia"/>
        </w:rPr>
        <w:t>一个锁可能关联一个或者多个条件，这些条件通过</w:t>
      </w:r>
      <w:r>
        <w:rPr>
          <w:rFonts w:hint="eastAsia"/>
        </w:rPr>
        <w:t>Condition</w:t>
      </w:r>
      <w:r>
        <w:rPr>
          <w:rFonts w:hint="eastAsia"/>
        </w:rPr>
        <w:t>接口声明。目的是允许线程获取锁并且查看等待的某一个条件是否满足，如果不满足就挂起直到某个线程唤醒他们。</w:t>
      </w:r>
      <w:r>
        <w:rPr>
          <w:rFonts w:hint="eastAsia"/>
        </w:rPr>
        <w:t>Condition</w:t>
      </w:r>
      <w:r>
        <w:rPr>
          <w:rFonts w:hint="eastAsia"/>
        </w:rPr>
        <w:t>接口提供了挂起线程和唤起线程的机制。</w:t>
      </w:r>
    </w:p>
    <w:p w:rsidR="00CB611D" w:rsidRDefault="00CB611D" w:rsidP="00CB611D">
      <w:pPr>
        <w:ind w:firstLine="482"/>
        <w:jc w:val="left"/>
        <w:rPr>
          <w:rFonts w:ascii="Courier New" w:hAnsi="Courier New"/>
        </w:rPr>
      </w:pPr>
      <w:r>
        <w:rPr>
          <w:rFonts w:ascii="Courier New" w:hAnsi="Courier New" w:hint="eastAsia"/>
          <w:b/>
          <w:color w:val="7F0055"/>
        </w:rPr>
        <w:t>publicvoid</w:t>
      </w:r>
      <w:r>
        <w:rPr>
          <w:rFonts w:ascii="Courier New" w:hAnsi="Courier New" w:hint="eastAsia"/>
          <w:color w:val="000000"/>
        </w:rPr>
        <w:t xml:space="preserve"> insert(String </w:t>
      </w:r>
      <w:r>
        <w:rPr>
          <w:rFonts w:ascii="Courier New" w:hAnsi="Courier New" w:hint="eastAsia"/>
          <w:color w:val="6A3E3E"/>
        </w:rPr>
        <w:t>line</w:t>
      </w:r>
      <w:r>
        <w:rPr>
          <w:rFonts w:ascii="Courier New" w:hAnsi="Courier New" w:hint="eastAsia"/>
          <w:color w:val="000000"/>
        </w:rPr>
        <w:t>){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lock</w:t>
      </w:r>
      <w:r>
        <w:rPr>
          <w:rFonts w:ascii="Courier New" w:hAnsi="Courier New" w:hint="eastAsia"/>
          <w:color w:val="000000"/>
        </w:rPr>
        <w:t>.lock();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lastRenderedPageBreak/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try</w:t>
      </w:r>
      <w:r>
        <w:rPr>
          <w:rFonts w:ascii="Courier New" w:hAnsi="Courier New" w:hint="eastAsia"/>
          <w:color w:val="000000"/>
        </w:rPr>
        <w:t xml:space="preserve"> 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while</w:t>
      </w:r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0000C0"/>
        </w:rPr>
        <w:t>buffer</w:t>
      </w:r>
      <w:r>
        <w:rPr>
          <w:rFonts w:ascii="Courier New" w:hAnsi="Courier New" w:hint="eastAsia"/>
          <w:color w:val="000000"/>
        </w:rPr>
        <w:t xml:space="preserve">.size() == </w:t>
      </w:r>
      <w:r>
        <w:rPr>
          <w:rFonts w:ascii="Courier New" w:hAnsi="Courier New" w:hint="eastAsia"/>
          <w:color w:val="0000C0"/>
        </w:rPr>
        <w:t>maxSize</w:t>
      </w:r>
      <w:r>
        <w:rPr>
          <w:rFonts w:ascii="Courier New" w:hAnsi="Courier New" w:hint="eastAsia"/>
          <w:color w:val="000000"/>
        </w:rPr>
        <w:t>){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space</w:t>
      </w:r>
      <w:r>
        <w:rPr>
          <w:rFonts w:ascii="Courier New" w:hAnsi="Courier New" w:hint="eastAsia"/>
          <w:color w:val="000000"/>
        </w:rPr>
        <w:t>.await();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buffer</w:t>
      </w:r>
      <w:r>
        <w:rPr>
          <w:rFonts w:ascii="Courier New" w:hAnsi="Courier New" w:hint="eastAsia"/>
          <w:color w:val="000000"/>
        </w:rPr>
        <w:t>.offer(</w:t>
      </w:r>
      <w:r>
        <w:rPr>
          <w:rFonts w:ascii="Courier New" w:hAnsi="Courier New" w:hint="eastAsia"/>
          <w:color w:val="6A3E3E"/>
        </w:rPr>
        <w:t>line</w:t>
      </w:r>
      <w:r>
        <w:rPr>
          <w:rFonts w:ascii="Courier New" w:hAnsi="Courier New" w:hint="eastAsia"/>
          <w:color w:val="000000"/>
        </w:rPr>
        <w:t>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lines</w:t>
      </w:r>
      <w:r>
        <w:rPr>
          <w:rFonts w:ascii="Courier New" w:hAnsi="Courier New" w:hint="eastAsia"/>
          <w:color w:val="000000"/>
        </w:rPr>
        <w:t>.signalAll();</w:t>
      </w:r>
      <w:r>
        <w:rPr>
          <w:rFonts w:ascii="Courier New" w:hAnsi="Courier New" w:hint="eastAsia"/>
          <w:color w:val="3F7F5F"/>
        </w:rPr>
        <w:t>//</w:t>
      </w:r>
      <w:r>
        <w:rPr>
          <w:rFonts w:ascii="Courier New" w:hAnsi="Courier New" w:hint="eastAsia"/>
          <w:color w:val="3F7F5F"/>
        </w:rPr>
        <w:t>唤醒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  <w:r>
        <w:rPr>
          <w:rFonts w:ascii="Courier New" w:hAnsi="Courier New" w:hint="eastAsia"/>
          <w:b/>
          <w:color w:val="7F0055"/>
        </w:rPr>
        <w:t>catch</w:t>
      </w:r>
      <w:r>
        <w:rPr>
          <w:rFonts w:ascii="Courier New" w:hAnsi="Courier New" w:hint="eastAsia"/>
          <w:color w:val="000000"/>
        </w:rPr>
        <w:t xml:space="preserve"> (InterruptedException </w:t>
      </w:r>
      <w:r>
        <w:rPr>
          <w:rFonts w:ascii="Courier New" w:hAnsi="Courier New" w:hint="eastAsia"/>
          <w:color w:val="6A3E3E"/>
        </w:rPr>
        <w:t>e</w:t>
      </w:r>
      <w:r>
        <w:rPr>
          <w:rFonts w:ascii="Courier New" w:hAnsi="Courier New" w:hint="eastAsia"/>
          <w:color w:val="000000"/>
        </w:rPr>
        <w:t>) 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6A3E3E"/>
        </w:rPr>
        <w:t>e</w:t>
      </w:r>
      <w:r>
        <w:rPr>
          <w:rFonts w:ascii="Courier New" w:hAnsi="Courier New" w:hint="eastAsia"/>
          <w:color w:val="000000"/>
        </w:rPr>
        <w:t>.printStackTrace();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  <w:r>
        <w:rPr>
          <w:rFonts w:ascii="Courier New" w:hAnsi="Courier New" w:hint="eastAsia"/>
          <w:b/>
          <w:color w:val="7F0055"/>
        </w:rPr>
        <w:t>finally</w:t>
      </w:r>
      <w:r>
        <w:rPr>
          <w:rFonts w:ascii="Courier New" w:hAnsi="Courier New" w:hint="eastAsia"/>
          <w:color w:val="000000"/>
        </w:rPr>
        <w:t>{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C0"/>
        </w:rPr>
        <w:t>lock</w:t>
      </w:r>
      <w:r>
        <w:rPr>
          <w:rFonts w:ascii="Courier New" w:hAnsi="Courier New" w:hint="eastAsia"/>
          <w:color w:val="000000"/>
        </w:rPr>
        <w:t>.unlock();</w:t>
      </w:r>
    </w:p>
    <w:p w:rsidR="00CB611D" w:rsidRDefault="00CB611D" w:rsidP="00CB611D">
      <w:pPr>
        <w:ind w:firstLine="480"/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  <w:t>}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>注意点：在使用条件的时候，必须获取这个条件绑定的锁，所以带条件的代码必须在调用</w:t>
      </w:r>
      <w:r>
        <w:rPr>
          <w:rFonts w:ascii="Courier New" w:hAnsi="Courier New" w:hint="eastAsia"/>
          <w:color w:val="000000"/>
        </w:rPr>
        <w:t>Lock</w:t>
      </w:r>
      <w:r>
        <w:rPr>
          <w:rFonts w:ascii="Courier New" w:hAnsi="Courier New" w:hint="eastAsia"/>
          <w:color w:val="000000"/>
        </w:rPr>
        <w:t>对象的</w:t>
      </w:r>
      <w:r>
        <w:rPr>
          <w:rFonts w:ascii="Courier New" w:hAnsi="Courier New" w:hint="eastAsia"/>
          <w:color w:val="000000"/>
        </w:rPr>
        <w:t>lock()</w:t>
      </w:r>
      <w:r>
        <w:rPr>
          <w:rFonts w:ascii="Courier New" w:hAnsi="Courier New" w:hint="eastAsia"/>
          <w:color w:val="000000"/>
        </w:rPr>
        <w:t>方法和</w:t>
      </w:r>
      <w:r>
        <w:rPr>
          <w:rFonts w:ascii="Courier New" w:hAnsi="Courier New" w:hint="eastAsia"/>
          <w:color w:val="000000"/>
        </w:rPr>
        <w:t>unlock()</w:t>
      </w:r>
      <w:r>
        <w:rPr>
          <w:rFonts w:ascii="Courier New" w:hAnsi="Courier New" w:hint="eastAsia"/>
          <w:color w:val="000000"/>
        </w:rPr>
        <w:t>之间。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>当线程调用条件的</w:t>
      </w:r>
      <w:r>
        <w:rPr>
          <w:rFonts w:ascii="Courier New" w:hAnsi="Courier New" w:hint="eastAsia"/>
          <w:color w:val="000000"/>
        </w:rPr>
        <w:t>await()</w:t>
      </w:r>
      <w:r>
        <w:rPr>
          <w:rFonts w:ascii="Courier New" w:hAnsi="Courier New" w:hint="eastAsia"/>
          <w:color w:val="000000"/>
        </w:rPr>
        <w:t>方法是，它将自动释放这个条件绑定的锁，其他某个线程才可以获取这个锁并且执行相同的操作，或者执行这个锁保护的另一个临界区代码。</w:t>
      </w:r>
    </w:p>
    <w:p w:rsidR="00CB611D" w:rsidRDefault="00CB611D" w:rsidP="00CB611D">
      <w:pPr>
        <w:ind w:firstLine="48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>当一个线程调用了条件对象的</w:t>
      </w:r>
      <w:r>
        <w:rPr>
          <w:rFonts w:ascii="Courier New" w:hAnsi="Courier New" w:hint="eastAsia"/>
          <w:color w:val="000000"/>
        </w:rPr>
        <w:t>singal()</w:t>
      </w:r>
      <w:r>
        <w:rPr>
          <w:rFonts w:ascii="Courier New" w:hAnsi="Courier New" w:hint="eastAsia"/>
          <w:color w:val="000000"/>
        </w:rPr>
        <w:t>或者</w:t>
      </w:r>
      <w:r>
        <w:rPr>
          <w:rFonts w:ascii="Courier New" w:hAnsi="Courier New" w:hint="eastAsia"/>
          <w:color w:val="000000"/>
        </w:rPr>
        <w:t>singalAll()</w:t>
      </w:r>
      <w:r>
        <w:rPr>
          <w:rFonts w:ascii="Courier New" w:hAnsi="Courier New" w:hint="eastAsia"/>
          <w:color w:val="000000"/>
        </w:rPr>
        <w:t>方法后，一个或者多个在该条件上挂起的线程将被唤醒。</w:t>
      </w:r>
    </w:p>
    <w:p w:rsidR="00CB611D" w:rsidRDefault="00CB611D" w:rsidP="00CB611D">
      <w:pPr>
        <w:ind w:firstLine="480"/>
        <w:rPr>
          <w:rFonts w:ascii="Courier New" w:hAnsi="Courier New"/>
          <w:color w:val="C00000"/>
        </w:rPr>
      </w:pPr>
      <w:r>
        <w:rPr>
          <w:rFonts w:ascii="Courier New" w:hAnsi="Courier New" w:hint="eastAsia"/>
          <w:color w:val="C00000"/>
        </w:rPr>
        <w:t>问题</w:t>
      </w:r>
      <w:r>
        <w:rPr>
          <w:rFonts w:ascii="Courier New" w:hAnsi="Courier New" w:hint="eastAsia"/>
          <w:color w:val="C00000"/>
        </w:rPr>
        <w:t xml:space="preserve">:synchronized </w:t>
      </w:r>
      <w:r>
        <w:rPr>
          <w:rFonts w:ascii="Courier New" w:hAnsi="Courier New" w:hint="eastAsia"/>
          <w:color w:val="C00000"/>
        </w:rPr>
        <w:t>以对象为单位，锁以什么为单位？</w:t>
      </w:r>
    </w:p>
    <w:p w:rsidR="00CB611D" w:rsidRPr="00BE3936" w:rsidRDefault="00CB611D" w:rsidP="00BE3936">
      <w:pPr>
        <w:pStyle w:val="1"/>
        <w:spacing w:after="240"/>
      </w:pPr>
      <w:r w:rsidRPr="00BE3936">
        <w:rPr>
          <w:rFonts w:hint="eastAsia"/>
        </w:rPr>
        <w:t>并发集合</w:t>
      </w:r>
    </w:p>
    <w:p w:rsidR="00CB611D" w:rsidRDefault="00CB611D" w:rsidP="00CB611D">
      <w:pPr>
        <w:ind w:firstLine="480"/>
      </w:pPr>
      <w:r>
        <w:rPr>
          <w:rFonts w:hint="eastAsia"/>
        </w:rPr>
        <w:t>阻塞式集合：当集合已满或者为空时，被调用的添加或移除方法就不能立即被执行，那么调用这个方法的线程将被阻塞，一直到该方法可以被成功执行。</w:t>
      </w:r>
    </w:p>
    <w:p w:rsidR="00CB611D" w:rsidRDefault="00CB611D" w:rsidP="00CB611D">
      <w:pPr>
        <w:ind w:firstLine="480"/>
        <w:rPr>
          <w:rFonts w:hint="eastAsia"/>
        </w:rPr>
      </w:pPr>
      <w:r>
        <w:rPr>
          <w:rFonts w:hint="eastAsia"/>
        </w:rPr>
        <w:t>非阻塞式集合：如果方法不能立即被执行，则返回</w:t>
      </w:r>
      <w:r>
        <w:rPr>
          <w:rFonts w:hint="eastAsia"/>
        </w:rPr>
        <w:t>null</w:t>
      </w:r>
      <w:r>
        <w:rPr>
          <w:rFonts w:hint="eastAsia"/>
        </w:rPr>
        <w:t>值或抛出异常，但是调用这个方法线程不会被阻塞。</w:t>
      </w:r>
    </w:p>
    <w:tbl>
      <w:tblPr>
        <w:tblStyle w:val="a7"/>
        <w:tblW w:w="0" w:type="auto"/>
        <w:tblLook w:val="04A0"/>
      </w:tblPr>
      <w:tblGrid>
        <w:gridCol w:w="4264"/>
        <w:gridCol w:w="4264"/>
      </w:tblGrid>
      <w:tr w:rsidR="00E76C3B" w:rsidTr="00E76C3B">
        <w:tc>
          <w:tcPr>
            <w:tcW w:w="4264" w:type="dxa"/>
          </w:tcPr>
          <w:p w:rsidR="00E76C3B" w:rsidRDefault="00E76C3B" w:rsidP="00CB611D">
            <w:pPr>
              <w:ind w:firstLineChars="0" w:firstLine="0"/>
            </w:pPr>
            <w:r>
              <w:rPr>
                <w:rFonts w:hint="eastAsia"/>
              </w:rPr>
              <w:t>阻塞式集合</w:t>
            </w:r>
          </w:p>
        </w:tc>
        <w:tc>
          <w:tcPr>
            <w:tcW w:w="4264" w:type="dxa"/>
          </w:tcPr>
          <w:p w:rsidR="00E76C3B" w:rsidRDefault="00E76C3B" w:rsidP="00CB611D">
            <w:pPr>
              <w:ind w:firstLineChars="0" w:firstLine="0"/>
            </w:pPr>
            <w:r>
              <w:rPr>
                <w:rFonts w:hint="eastAsia"/>
              </w:rPr>
              <w:t>非阻塞式集合</w:t>
            </w:r>
          </w:p>
        </w:tc>
      </w:tr>
      <w:tr w:rsidR="00E76C3B" w:rsidTr="00E76C3B">
        <w:tc>
          <w:tcPr>
            <w:tcW w:w="4264" w:type="dxa"/>
          </w:tcPr>
          <w:p w:rsidR="00E76C3B" w:rsidRDefault="00C6058E" w:rsidP="00CB611D">
            <w:pPr>
              <w:ind w:firstLineChars="0" w:firstLine="0"/>
            </w:pPr>
            <w:r>
              <w:rPr>
                <w:rFonts w:hint="eastAsia"/>
              </w:rPr>
              <w:t>LinkedBlockingDeque</w:t>
            </w:r>
          </w:p>
        </w:tc>
        <w:tc>
          <w:tcPr>
            <w:tcW w:w="4264" w:type="dxa"/>
          </w:tcPr>
          <w:p w:rsidR="00E76C3B" w:rsidRDefault="00C6058E" w:rsidP="00CB611D">
            <w:pPr>
              <w:ind w:firstLineChars="0" w:firstLine="0"/>
            </w:pPr>
            <w:r>
              <w:rPr>
                <w:rFonts w:hint="eastAsia"/>
              </w:rPr>
              <w:t>ConcurrentLinkedDeque</w:t>
            </w:r>
          </w:p>
        </w:tc>
      </w:tr>
      <w:tr w:rsidR="00E76C3B" w:rsidTr="00E76C3B">
        <w:tc>
          <w:tcPr>
            <w:tcW w:w="4264" w:type="dxa"/>
          </w:tcPr>
          <w:p w:rsidR="00E76C3B" w:rsidRDefault="00981F5B" w:rsidP="00CB611D">
            <w:pPr>
              <w:ind w:firstLineChars="0" w:firstLine="0"/>
            </w:pPr>
            <w:r>
              <w:rPr>
                <w:rFonts w:hint="eastAsia"/>
              </w:rPr>
              <w:t>LinkedTransferQueue</w:t>
            </w:r>
          </w:p>
        </w:tc>
        <w:tc>
          <w:tcPr>
            <w:tcW w:w="4264" w:type="dxa"/>
          </w:tcPr>
          <w:p w:rsidR="00E76C3B" w:rsidRDefault="00973BEB" w:rsidP="00CB611D">
            <w:pPr>
              <w:ind w:firstLineChars="0" w:firstLine="0"/>
            </w:pPr>
            <w:r>
              <w:rPr>
                <w:rFonts w:hint="eastAsia"/>
              </w:rPr>
              <w:t>ConcurrentSkipListMap</w:t>
            </w:r>
          </w:p>
        </w:tc>
      </w:tr>
      <w:tr w:rsidR="00E76C3B" w:rsidTr="00E76C3B">
        <w:tc>
          <w:tcPr>
            <w:tcW w:w="4264" w:type="dxa"/>
          </w:tcPr>
          <w:p w:rsidR="00E76C3B" w:rsidRDefault="00973BEB" w:rsidP="00CB611D">
            <w:pPr>
              <w:ind w:firstLineChars="0" w:firstLine="0"/>
            </w:pPr>
            <w:r>
              <w:rPr>
                <w:rFonts w:hint="eastAsia"/>
              </w:rPr>
              <w:t>PriorityBlockingQueue</w:t>
            </w:r>
          </w:p>
        </w:tc>
        <w:tc>
          <w:tcPr>
            <w:tcW w:w="4264" w:type="dxa"/>
          </w:tcPr>
          <w:p w:rsidR="00E76C3B" w:rsidRDefault="00E76C3B" w:rsidP="00CB611D">
            <w:pPr>
              <w:ind w:firstLineChars="0" w:firstLine="0"/>
            </w:pPr>
          </w:p>
        </w:tc>
      </w:tr>
      <w:tr w:rsidR="00973BEB" w:rsidTr="00E76C3B">
        <w:tc>
          <w:tcPr>
            <w:tcW w:w="4264" w:type="dxa"/>
          </w:tcPr>
          <w:p w:rsidR="00973BEB" w:rsidRDefault="00973BEB" w:rsidP="00CB611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DelayQueue</w:t>
            </w:r>
          </w:p>
        </w:tc>
        <w:tc>
          <w:tcPr>
            <w:tcW w:w="4264" w:type="dxa"/>
          </w:tcPr>
          <w:p w:rsidR="00973BEB" w:rsidRDefault="00973BEB" w:rsidP="00CB611D">
            <w:pPr>
              <w:ind w:firstLineChars="0" w:firstLine="0"/>
            </w:pPr>
          </w:p>
        </w:tc>
      </w:tr>
    </w:tbl>
    <w:p w:rsidR="00E76C3B" w:rsidRDefault="00E76C3B" w:rsidP="00CB611D">
      <w:pPr>
        <w:ind w:firstLine="480"/>
      </w:pPr>
    </w:p>
    <w:p w:rsidR="00CB611D" w:rsidRPr="00BE3936" w:rsidRDefault="00CB611D" w:rsidP="00BE3936">
      <w:pPr>
        <w:pStyle w:val="2"/>
        <w:spacing w:before="120" w:after="120"/>
        <w:ind w:firstLine="562"/>
      </w:pPr>
      <w:r w:rsidRPr="00BE3936">
        <w:rPr>
          <w:rFonts w:hint="eastAsia"/>
        </w:rPr>
        <w:t>ConcurrentLinkedDeque:</w:t>
      </w:r>
      <w:r w:rsidRPr="00BE3936">
        <w:rPr>
          <w:rFonts w:hint="eastAsia"/>
        </w:rPr>
        <w:t>非阻塞式并发列表</w:t>
      </w:r>
    </w:p>
    <w:p w:rsidR="00CB611D" w:rsidRDefault="00CB611D" w:rsidP="00CB611D">
      <w:pPr>
        <w:ind w:firstLine="480"/>
      </w:pPr>
      <w:r>
        <w:rPr>
          <w:rFonts w:hint="eastAsia"/>
        </w:rPr>
        <w:t>方法：</w:t>
      </w:r>
    </w:p>
    <w:tbl>
      <w:tblPr>
        <w:tblStyle w:val="a7"/>
        <w:tblW w:w="8523" w:type="dxa"/>
        <w:tblLayout w:type="fixed"/>
        <w:tblLook w:val="04A0"/>
      </w:tblPr>
      <w:tblGrid>
        <w:gridCol w:w="2841"/>
        <w:gridCol w:w="2841"/>
        <w:gridCol w:w="2841"/>
      </w:tblGrid>
      <w:tr w:rsidR="00CB611D" w:rsidTr="0010249B"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列表为空</w:t>
            </w:r>
          </w:p>
        </w:tc>
      </w:tr>
      <w:tr w:rsidR="00CB611D" w:rsidTr="0010249B"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getFirst()/getLast()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返回列表的第一个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最后一个元素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元素不移除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lastRenderedPageBreak/>
              <w:t>抛</w:t>
            </w:r>
            <w:r>
              <w:rPr>
                <w:rFonts w:hint="eastAsia"/>
              </w:rPr>
              <w:lastRenderedPageBreak/>
              <w:t>NoSuchElementException</w:t>
            </w:r>
            <w:r>
              <w:rPr>
                <w:rFonts w:hint="eastAsia"/>
              </w:rPr>
              <w:t>异常</w:t>
            </w:r>
          </w:p>
        </w:tc>
      </w:tr>
      <w:tr w:rsidR="00CB611D" w:rsidTr="0010249B"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lastRenderedPageBreak/>
              <w:t>Peek()/peekFirst()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peekLast()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返回列表的第一个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最后一个元素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元素不移除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</w:tr>
      <w:tr w:rsidR="00CB611D" w:rsidTr="0010249B"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Remove()/removeFirst()/removeLast()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返回列表的第一个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最后一个元素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抛</w:t>
            </w:r>
            <w:r>
              <w:rPr>
                <w:rFonts w:hint="eastAsia"/>
              </w:rPr>
              <w:t>NoSuchElementException</w:t>
            </w:r>
            <w:r>
              <w:rPr>
                <w:rFonts w:hint="eastAsia"/>
              </w:rPr>
              <w:t>异常</w:t>
            </w:r>
          </w:p>
        </w:tc>
      </w:tr>
    </w:tbl>
    <w:p w:rsidR="00CB611D" w:rsidRPr="00BE3936" w:rsidRDefault="00CB611D" w:rsidP="00BE3936">
      <w:pPr>
        <w:pStyle w:val="2"/>
        <w:spacing w:before="120" w:after="120"/>
        <w:ind w:firstLine="562"/>
      </w:pPr>
      <w:r w:rsidRPr="00BE3936">
        <w:rPr>
          <w:rFonts w:hint="eastAsia"/>
        </w:rPr>
        <w:t>Lin</w:t>
      </w:r>
      <w:r w:rsidR="00631AAF">
        <w:rPr>
          <w:rFonts w:hint="eastAsia"/>
        </w:rPr>
        <w:t>k</w:t>
      </w:r>
      <w:r w:rsidRPr="00BE3936">
        <w:rPr>
          <w:rFonts w:hint="eastAsia"/>
        </w:rPr>
        <w:t>edBlockingDeque:</w:t>
      </w:r>
      <w:r w:rsidRPr="00BE3936">
        <w:rPr>
          <w:rFonts w:hint="eastAsia"/>
        </w:rPr>
        <w:t>阻塞式线程安全列表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B611D" w:rsidTr="0010249B">
        <w:trPr>
          <w:trHeight w:val="94"/>
        </w:trPr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列表满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空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Put()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插入元素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列表满时阻塞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Take()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取字符串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列表空时阻塞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takeFirst()/takeLast()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返回列表的第一个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最后一个元素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阻塞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getFirst()/getLast()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返回列表的第一个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最后一个元素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元素不移除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抛</w:t>
            </w:r>
            <w:r>
              <w:rPr>
                <w:rFonts w:hint="eastAsia"/>
              </w:rPr>
              <w:t>NoSuchElementException</w:t>
            </w:r>
            <w:r>
              <w:rPr>
                <w:rFonts w:hint="eastAsia"/>
              </w:rPr>
              <w:t>异常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Peek()/peekFirst()/peekLast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返回列表的第一个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最后一个元素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元素不移除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Poll()/pollFirst()/pollLast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返回列表的第一个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最后一个元素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Add()/addFirst()/addLast()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添加到列表第一位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最后一位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抛</w:t>
            </w:r>
            <w:r>
              <w:rPr>
                <w:rFonts w:hint="eastAsia"/>
              </w:rPr>
              <w:t>IllegalStateException</w:t>
            </w:r>
            <w:r>
              <w:rPr>
                <w:rFonts w:hint="eastAsia"/>
              </w:rPr>
              <w:t>异常</w:t>
            </w:r>
          </w:p>
        </w:tc>
      </w:tr>
    </w:tbl>
    <w:p w:rsidR="00CB611D" w:rsidRDefault="00CB611D" w:rsidP="00CB611D">
      <w:pPr>
        <w:ind w:firstLine="480"/>
      </w:pPr>
    </w:p>
    <w:p w:rsidR="00CB611D" w:rsidRPr="00BE3936" w:rsidRDefault="009F7BED" w:rsidP="00BE3936">
      <w:pPr>
        <w:pStyle w:val="2"/>
        <w:spacing w:before="120" w:after="120"/>
        <w:ind w:firstLine="562"/>
      </w:pPr>
      <w:r w:rsidRPr="00BE3936">
        <w:rPr>
          <w:rFonts w:hint="eastAsia"/>
        </w:rPr>
        <w:t>PriorityBlockingQueue</w:t>
      </w:r>
      <w:r w:rsidR="0021368D">
        <w:rPr>
          <w:rFonts w:hint="eastAsia"/>
        </w:rPr>
        <w:t>：</w:t>
      </w:r>
      <w:r w:rsidR="00CB611D" w:rsidRPr="00BE3936">
        <w:rPr>
          <w:rFonts w:hint="eastAsia"/>
        </w:rPr>
        <w:t>按照优先级排序的阻塞式线程安全列表</w:t>
      </w:r>
    </w:p>
    <w:p w:rsidR="00CB611D" w:rsidRDefault="00CB611D" w:rsidP="00CB611D">
      <w:pPr>
        <w:ind w:firstLine="480"/>
      </w:pPr>
      <w:r>
        <w:rPr>
          <w:rFonts w:hint="eastAsia"/>
        </w:rPr>
        <w:t>所有添加进</w:t>
      </w:r>
      <w:r>
        <w:rPr>
          <w:rFonts w:hint="eastAsia"/>
        </w:rPr>
        <w:t>PriorityBlocingQueue</w:t>
      </w:r>
      <w:r>
        <w:rPr>
          <w:rFonts w:hint="eastAsia"/>
        </w:rPr>
        <w:t>的元素必须实现</w:t>
      </w:r>
      <w:r>
        <w:rPr>
          <w:rFonts w:hint="eastAsia"/>
        </w:rPr>
        <w:t>Comparable</w:t>
      </w:r>
      <w:r>
        <w:rPr>
          <w:rFonts w:hint="eastAsia"/>
        </w:rPr>
        <w:t>接口。</w:t>
      </w:r>
      <w:r w:rsidR="006F576B">
        <w:rPr>
          <w:rFonts w:hint="eastAsia"/>
        </w:rPr>
        <w:t>比较的原则是</w:t>
      </w:r>
      <w:r w:rsidR="006F576B" w:rsidRPr="006F576B">
        <w:rPr>
          <w:rFonts w:hint="eastAsia"/>
          <w:color w:val="FF0000"/>
        </w:rPr>
        <w:t>以当前对象为中心。</w:t>
      </w:r>
      <w:r>
        <w:rPr>
          <w:rFonts w:hint="eastAsia"/>
        </w:rPr>
        <w:t>参考</w:t>
      </w:r>
      <w:r>
        <w:rPr>
          <w:rFonts w:hint="eastAsia"/>
        </w:rPr>
        <w:t>TreeMap</w:t>
      </w:r>
    </w:p>
    <w:tbl>
      <w:tblPr>
        <w:tblStyle w:val="a7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方法说明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集合空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满</w:t>
            </w: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Clear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移除队列所有元素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</w:p>
        </w:tc>
      </w:tr>
      <w:tr w:rsidR="00CB611D" w:rsidTr="0010249B">
        <w:tc>
          <w:tcPr>
            <w:tcW w:w="2840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Take()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返回队列中的第一个元素，元素移除</w:t>
            </w:r>
          </w:p>
        </w:tc>
        <w:tc>
          <w:tcPr>
            <w:tcW w:w="2841" w:type="dxa"/>
          </w:tcPr>
          <w:p w:rsidR="00CB611D" w:rsidRDefault="00CB611D" w:rsidP="00CB611D">
            <w:pPr>
              <w:ind w:firstLine="480"/>
            </w:pPr>
            <w:r>
              <w:rPr>
                <w:rFonts w:hint="eastAsia"/>
              </w:rPr>
              <w:t>阻塞</w:t>
            </w:r>
          </w:p>
        </w:tc>
      </w:tr>
    </w:tbl>
    <w:p w:rsidR="00CB611D" w:rsidRDefault="00CB611D" w:rsidP="00CB611D">
      <w:pPr>
        <w:ind w:firstLine="480"/>
      </w:pPr>
    </w:p>
    <w:p w:rsidR="00CB611D" w:rsidRDefault="00CB611D" w:rsidP="00CB611D">
      <w:pPr>
        <w:ind w:firstLine="480"/>
      </w:pPr>
    </w:p>
    <w:p w:rsidR="00CB611D" w:rsidRDefault="00CB611D" w:rsidP="00BE3936">
      <w:pPr>
        <w:pStyle w:val="2"/>
        <w:spacing w:before="120" w:after="120"/>
        <w:ind w:firstLine="562"/>
        <w:rPr>
          <w:rFonts w:hint="eastAsia"/>
        </w:rPr>
      </w:pPr>
      <w:r w:rsidRPr="00BE3936">
        <w:rPr>
          <w:rFonts w:hint="eastAsia"/>
        </w:rPr>
        <w:t>DelayQueue:</w:t>
      </w:r>
      <w:r w:rsidRPr="00BE3936">
        <w:rPr>
          <w:rFonts w:hint="eastAsia"/>
        </w:rPr>
        <w:t>带有延迟元素的线程安全列表</w:t>
      </w:r>
    </w:p>
    <w:p w:rsidR="000865E3" w:rsidRDefault="000865E3" w:rsidP="00E74161">
      <w:pPr>
        <w:ind w:firstLine="480"/>
        <w:rPr>
          <w:rFonts w:hint="eastAsia"/>
        </w:rPr>
      </w:pPr>
      <w:r>
        <w:rPr>
          <w:rFonts w:hint="eastAsia"/>
        </w:rPr>
        <w:t>存放在</w:t>
      </w:r>
      <w:r>
        <w:rPr>
          <w:rFonts w:hint="eastAsia"/>
        </w:rPr>
        <w:t>DelayQueue</w:t>
      </w:r>
      <w:r>
        <w:rPr>
          <w:rFonts w:hint="eastAsia"/>
        </w:rPr>
        <w:t>类中的元素必须继承</w:t>
      </w:r>
      <w:r>
        <w:rPr>
          <w:rFonts w:hint="eastAsia"/>
        </w:rPr>
        <w:t>Delayed</w:t>
      </w:r>
      <w:r>
        <w:rPr>
          <w:rFonts w:hint="eastAsia"/>
        </w:rPr>
        <w:t>接口</w:t>
      </w:r>
      <w:r w:rsidR="00633E4C">
        <w:rPr>
          <w:rFonts w:hint="eastAsia"/>
        </w:rPr>
        <w:t>，接口强制执行以下两个方法：</w:t>
      </w:r>
    </w:p>
    <w:p w:rsidR="008E4E9A" w:rsidRDefault="004A5600" w:rsidP="008E4E9A">
      <w:pPr>
        <w:ind w:firstLine="480"/>
        <w:rPr>
          <w:rFonts w:hint="eastAsia"/>
        </w:rPr>
      </w:pPr>
      <w:r>
        <w:rPr>
          <w:rFonts w:hint="eastAsia"/>
        </w:rPr>
        <w:t>compareTo(Delayed o)</w:t>
      </w:r>
      <w:r w:rsidR="008E4E9A">
        <w:rPr>
          <w:rFonts w:hint="eastAsia"/>
        </w:rPr>
        <w:t>：以当前对象为中心，小于参数值，返回小于零的值，大于</w:t>
      </w:r>
      <w:r w:rsidR="008E4E9A">
        <w:t>…</w:t>
      </w:r>
    </w:p>
    <w:p w:rsidR="004A5600" w:rsidRDefault="004A5600" w:rsidP="00E74161">
      <w:pPr>
        <w:ind w:firstLine="480"/>
        <w:rPr>
          <w:rFonts w:hint="eastAsia"/>
        </w:rPr>
      </w:pPr>
      <w:r>
        <w:rPr>
          <w:rFonts w:hint="eastAsia"/>
        </w:rPr>
        <w:t>getDalay(TimeUnit unit)</w:t>
      </w:r>
      <w:r w:rsidR="008E4E9A">
        <w:rPr>
          <w:rFonts w:hint="eastAsia"/>
        </w:rPr>
        <w:t>:</w:t>
      </w:r>
      <w:r w:rsidR="008E4E9A">
        <w:rPr>
          <w:rFonts w:hint="eastAsia"/>
        </w:rPr>
        <w:t>返回激活日期的剩余时间</w:t>
      </w:r>
    </w:p>
    <w:tbl>
      <w:tblPr>
        <w:tblStyle w:val="a7"/>
        <w:tblW w:w="0" w:type="auto"/>
        <w:tblLook w:val="04A0"/>
      </w:tblPr>
      <w:tblGrid>
        <w:gridCol w:w="4264"/>
        <w:gridCol w:w="4264"/>
      </w:tblGrid>
      <w:tr w:rsidR="0010249B" w:rsidTr="0010249B">
        <w:tc>
          <w:tcPr>
            <w:tcW w:w="4264" w:type="dxa"/>
          </w:tcPr>
          <w:p w:rsidR="0010249B" w:rsidRDefault="0010249B" w:rsidP="00E74161">
            <w:pPr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264" w:type="dxa"/>
          </w:tcPr>
          <w:p w:rsidR="0010249B" w:rsidRDefault="00351A3D" w:rsidP="00E74161">
            <w:pPr>
              <w:ind w:firstLineChars="0" w:firstLine="0"/>
            </w:pPr>
            <w:r>
              <w:rPr>
                <w:rFonts w:hint="eastAsia"/>
              </w:rPr>
              <w:t>方法说明</w:t>
            </w:r>
          </w:p>
        </w:tc>
      </w:tr>
      <w:tr w:rsidR="0010249B" w:rsidTr="0010249B">
        <w:tc>
          <w:tcPr>
            <w:tcW w:w="4264" w:type="dxa"/>
          </w:tcPr>
          <w:p w:rsidR="0010249B" w:rsidRDefault="00351A3D" w:rsidP="00E74161">
            <w:pPr>
              <w:ind w:firstLineChars="0" w:firstLine="0"/>
            </w:pPr>
            <w:r>
              <w:rPr>
                <w:rFonts w:hint="eastAsia"/>
              </w:rPr>
              <w:t>offer(E e)</w:t>
            </w:r>
          </w:p>
        </w:tc>
        <w:tc>
          <w:tcPr>
            <w:tcW w:w="4264" w:type="dxa"/>
          </w:tcPr>
          <w:p w:rsidR="0010249B" w:rsidRDefault="00351A3D" w:rsidP="00E74161">
            <w:pPr>
              <w:ind w:firstLineChars="0" w:firstLine="0"/>
            </w:pPr>
            <w:r>
              <w:rPr>
                <w:rFonts w:hint="eastAsia"/>
              </w:rPr>
              <w:t>参数对应元素插入到队列中</w:t>
            </w:r>
          </w:p>
        </w:tc>
      </w:tr>
      <w:tr w:rsidR="0010249B" w:rsidTr="0010249B">
        <w:tc>
          <w:tcPr>
            <w:tcW w:w="4264" w:type="dxa"/>
          </w:tcPr>
          <w:p w:rsidR="0010249B" w:rsidRDefault="00351A3D" w:rsidP="00E74161">
            <w:pPr>
              <w:ind w:firstLineChars="0" w:firstLine="0"/>
            </w:pPr>
            <w:r>
              <w:rPr>
                <w:rFonts w:hint="eastAsia"/>
              </w:rPr>
              <w:t>peek</w:t>
            </w:r>
          </w:p>
        </w:tc>
        <w:tc>
          <w:tcPr>
            <w:tcW w:w="4264" w:type="dxa"/>
          </w:tcPr>
          <w:p w:rsidR="0010249B" w:rsidRDefault="0012278B" w:rsidP="00E74161">
            <w:pPr>
              <w:ind w:firstLineChars="0" w:firstLine="0"/>
            </w:pPr>
            <w:r>
              <w:rPr>
                <w:rFonts w:hint="eastAsia"/>
              </w:rPr>
              <w:t>返回第一个元素，不删除</w:t>
            </w:r>
          </w:p>
        </w:tc>
      </w:tr>
      <w:tr w:rsidR="0010249B" w:rsidTr="0010249B">
        <w:tc>
          <w:tcPr>
            <w:tcW w:w="4264" w:type="dxa"/>
          </w:tcPr>
          <w:p w:rsidR="0010249B" w:rsidRDefault="00351A3D" w:rsidP="00E74161">
            <w:pPr>
              <w:ind w:firstLineChars="0" w:firstLine="0"/>
            </w:pPr>
            <w:r>
              <w:t>take</w:t>
            </w:r>
          </w:p>
        </w:tc>
        <w:tc>
          <w:tcPr>
            <w:tcW w:w="4264" w:type="dxa"/>
          </w:tcPr>
          <w:p w:rsidR="0010249B" w:rsidRDefault="00DA1B99" w:rsidP="00E74161">
            <w:pPr>
              <w:ind w:firstLineChars="0" w:firstLine="0"/>
            </w:pPr>
            <w:r>
              <w:rPr>
                <w:rFonts w:hint="eastAsia"/>
              </w:rPr>
              <w:t>返回第一个元素，删除</w:t>
            </w:r>
          </w:p>
        </w:tc>
      </w:tr>
    </w:tbl>
    <w:p w:rsidR="0010249B" w:rsidRPr="00E74161" w:rsidRDefault="0010249B" w:rsidP="00647BED">
      <w:pPr>
        <w:ind w:firstLineChars="0" w:firstLine="0"/>
      </w:pPr>
    </w:p>
    <w:p w:rsidR="00CB611D" w:rsidRDefault="00B67ED7" w:rsidP="00E558E7">
      <w:pPr>
        <w:pStyle w:val="2"/>
        <w:spacing w:before="120" w:after="120"/>
        <w:ind w:firstLine="562"/>
        <w:rPr>
          <w:rFonts w:hint="eastAsia"/>
        </w:rPr>
      </w:pPr>
      <w:r>
        <w:rPr>
          <w:rFonts w:hint="eastAsia"/>
        </w:rPr>
        <w:t>ConcurrentnavigatableMap</w:t>
      </w:r>
      <w:r w:rsidR="006114A0">
        <w:rPr>
          <w:rFonts w:hint="eastAsia"/>
        </w:rPr>
        <w:t>：使用线程安全可遍历映射</w:t>
      </w:r>
    </w:p>
    <w:p w:rsidR="00E60E80" w:rsidRDefault="00E60E80" w:rsidP="00E60E80">
      <w:pPr>
        <w:ind w:firstLine="480"/>
        <w:rPr>
          <w:rFonts w:hint="eastAsia"/>
        </w:rPr>
      </w:pPr>
      <w:r>
        <w:rPr>
          <w:rFonts w:hint="eastAsia"/>
        </w:rPr>
        <w:t>ConcurrentSkipListMap</w:t>
      </w:r>
      <w:r>
        <w:rPr>
          <w:rFonts w:hint="eastAsia"/>
        </w:rPr>
        <w:t>类</w:t>
      </w:r>
    </w:p>
    <w:tbl>
      <w:tblPr>
        <w:tblStyle w:val="a7"/>
        <w:tblW w:w="0" w:type="auto"/>
        <w:jc w:val="center"/>
        <w:tblLook w:val="04A0"/>
      </w:tblPr>
      <w:tblGrid>
        <w:gridCol w:w="2842"/>
        <w:gridCol w:w="2843"/>
      </w:tblGrid>
      <w:tr w:rsidR="002871D4" w:rsidTr="002871D4">
        <w:trPr>
          <w:jc w:val="center"/>
        </w:trPr>
        <w:tc>
          <w:tcPr>
            <w:tcW w:w="2842" w:type="dxa"/>
          </w:tcPr>
          <w:p w:rsidR="002871D4" w:rsidRDefault="002871D4" w:rsidP="00E60E80">
            <w:pPr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3" w:type="dxa"/>
          </w:tcPr>
          <w:p w:rsidR="002871D4" w:rsidRDefault="002871D4" w:rsidP="00E60E80">
            <w:pPr>
              <w:ind w:firstLineChars="0" w:firstLine="0"/>
            </w:pPr>
            <w:r>
              <w:rPr>
                <w:rFonts w:hint="eastAsia"/>
              </w:rPr>
              <w:t>方法说明</w:t>
            </w:r>
          </w:p>
        </w:tc>
      </w:tr>
      <w:tr w:rsidR="002871D4" w:rsidTr="002871D4">
        <w:trPr>
          <w:jc w:val="center"/>
        </w:trPr>
        <w:tc>
          <w:tcPr>
            <w:tcW w:w="2842" w:type="dxa"/>
          </w:tcPr>
          <w:p w:rsidR="002871D4" w:rsidRDefault="002871D4" w:rsidP="00E60E80">
            <w:pPr>
              <w:ind w:firstLineChars="0" w:firstLine="0"/>
            </w:pPr>
            <w:r>
              <w:t>H</w:t>
            </w:r>
            <w:r>
              <w:rPr>
                <w:rFonts w:hint="eastAsia"/>
              </w:rPr>
              <w:t>eadMap(K toKey)</w:t>
            </w:r>
          </w:p>
        </w:tc>
        <w:tc>
          <w:tcPr>
            <w:tcW w:w="2843" w:type="dxa"/>
          </w:tcPr>
          <w:p w:rsidR="002871D4" w:rsidRDefault="002871D4" w:rsidP="00E60E80">
            <w:pPr>
              <w:ind w:firstLineChars="0" w:firstLine="0"/>
            </w:pPr>
            <w:r>
              <w:rPr>
                <w:rFonts w:hint="eastAsia"/>
              </w:rPr>
              <w:t>返回映射中所有键值小于参数值</w:t>
            </w:r>
            <w:r>
              <w:rPr>
                <w:rFonts w:hint="eastAsia"/>
              </w:rPr>
              <w:t>toKey</w:t>
            </w:r>
            <w:r>
              <w:rPr>
                <w:rFonts w:hint="eastAsia"/>
              </w:rPr>
              <w:t>的子映射</w:t>
            </w:r>
          </w:p>
        </w:tc>
      </w:tr>
      <w:tr w:rsidR="002871D4" w:rsidTr="002871D4">
        <w:trPr>
          <w:jc w:val="center"/>
        </w:trPr>
        <w:tc>
          <w:tcPr>
            <w:tcW w:w="2842" w:type="dxa"/>
          </w:tcPr>
          <w:p w:rsidR="002871D4" w:rsidRDefault="002871D4" w:rsidP="00E60E80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ailMap(K fromKey)</w:t>
            </w:r>
          </w:p>
        </w:tc>
        <w:tc>
          <w:tcPr>
            <w:tcW w:w="2843" w:type="dxa"/>
          </w:tcPr>
          <w:p w:rsidR="002871D4" w:rsidRDefault="002871D4" w:rsidP="000E403D">
            <w:pPr>
              <w:ind w:firstLineChars="0" w:firstLine="0"/>
            </w:pPr>
            <w:r>
              <w:rPr>
                <w:rFonts w:hint="eastAsia"/>
              </w:rPr>
              <w:t>返回映射中所有键值大于参数值</w:t>
            </w:r>
            <w:r>
              <w:rPr>
                <w:rFonts w:hint="eastAsia"/>
              </w:rPr>
              <w:t>fromKey</w:t>
            </w:r>
            <w:r>
              <w:rPr>
                <w:rFonts w:hint="eastAsia"/>
              </w:rPr>
              <w:t>的子映射</w:t>
            </w:r>
          </w:p>
        </w:tc>
      </w:tr>
      <w:tr w:rsidR="002871D4" w:rsidTr="002871D4">
        <w:trPr>
          <w:jc w:val="center"/>
        </w:trPr>
        <w:tc>
          <w:tcPr>
            <w:tcW w:w="2842" w:type="dxa"/>
          </w:tcPr>
          <w:p w:rsidR="002871D4" w:rsidRDefault="002871D4" w:rsidP="00E60E80">
            <w:pPr>
              <w:ind w:firstLineChars="0" w:firstLine="0"/>
            </w:pPr>
            <w:r>
              <w:rPr>
                <w:rFonts w:hint="eastAsia"/>
              </w:rPr>
              <w:t>putIfAbsent(K key,V value)</w:t>
            </w:r>
          </w:p>
        </w:tc>
        <w:tc>
          <w:tcPr>
            <w:tcW w:w="2843" w:type="dxa"/>
          </w:tcPr>
          <w:p w:rsidR="002871D4" w:rsidRPr="00B32EAD" w:rsidRDefault="002871D4" w:rsidP="000E40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如果不存在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那么就将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插入到集合中。</w:t>
            </w:r>
          </w:p>
        </w:tc>
      </w:tr>
      <w:tr w:rsidR="002871D4" w:rsidTr="002871D4">
        <w:trPr>
          <w:jc w:val="center"/>
        </w:trPr>
        <w:tc>
          <w:tcPr>
            <w:tcW w:w="2842" w:type="dxa"/>
          </w:tcPr>
          <w:p w:rsidR="002871D4" w:rsidRDefault="002871D4" w:rsidP="00E60E80">
            <w:pPr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ollLastEntry()</w:t>
            </w:r>
          </w:p>
        </w:tc>
        <w:tc>
          <w:tcPr>
            <w:tcW w:w="2843" w:type="dxa"/>
          </w:tcPr>
          <w:p w:rsidR="002871D4" w:rsidRDefault="002871D4" w:rsidP="000E40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返回并移除映射中的最后一个</w:t>
            </w:r>
            <w:r>
              <w:rPr>
                <w:rFonts w:hint="eastAsia"/>
              </w:rPr>
              <w:t>Map.Entry</w:t>
            </w:r>
            <w:r>
              <w:rPr>
                <w:rFonts w:hint="eastAsia"/>
              </w:rPr>
              <w:t>对象</w:t>
            </w:r>
          </w:p>
        </w:tc>
      </w:tr>
      <w:tr w:rsidR="002871D4" w:rsidTr="002871D4">
        <w:trPr>
          <w:jc w:val="center"/>
        </w:trPr>
        <w:tc>
          <w:tcPr>
            <w:tcW w:w="2842" w:type="dxa"/>
          </w:tcPr>
          <w:p w:rsidR="002871D4" w:rsidRDefault="002871D4" w:rsidP="00E60E80">
            <w:pPr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eplace(K key,V value)</w:t>
            </w:r>
          </w:p>
        </w:tc>
        <w:tc>
          <w:tcPr>
            <w:tcW w:w="2843" w:type="dxa"/>
          </w:tcPr>
          <w:p w:rsidR="002871D4" w:rsidRPr="00E677B3" w:rsidRDefault="002871D4" w:rsidP="000E40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如果映射中已经存在键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，则用参数中的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替换现有的值。</w:t>
            </w:r>
          </w:p>
        </w:tc>
      </w:tr>
    </w:tbl>
    <w:p w:rsidR="00E60E80" w:rsidRDefault="00E2756A" w:rsidP="0049361F">
      <w:pPr>
        <w:pStyle w:val="2"/>
        <w:spacing w:before="120" w:after="120"/>
        <w:ind w:firstLine="562"/>
        <w:rPr>
          <w:rFonts w:hint="eastAsia"/>
        </w:rPr>
      </w:pPr>
      <w:r>
        <w:rPr>
          <w:rFonts w:hint="eastAsia"/>
        </w:rPr>
        <w:t>ThreadLocalRandom</w:t>
      </w:r>
      <w:r>
        <w:rPr>
          <w:rFonts w:hint="eastAsia"/>
        </w:rPr>
        <w:t>：</w:t>
      </w:r>
      <w:r w:rsidR="000418A1">
        <w:rPr>
          <w:rFonts w:hint="eastAsia"/>
        </w:rPr>
        <w:t>生成并发随机数</w:t>
      </w:r>
    </w:p>
    <w:p w:rsidR="003C6510" w:rsidRDefault="001B05F7" w:rsidP="003C6510">
      <w:pPr>
        <w:ind w:firstLine="480"/>
        <w:rPr>
          <w:rFonts w:hint="eastAsia"/>
        </w:rPr>
      </w:pPr>
      <w:r>
        <w:rPr>
          <w:rFonts w:hint="eastAsia"/>
        </w:rPr>
        <w:t>它是线程本地变量。每个生成随机数的线程都有一个不同的生成器</w:t>
      </w:r>
      <w:r w:rsidR="00A30AC4">
        <w:rPr>
          <w:rFonts w:hint="eastAsia"/>
        </w:rPr>
        <w:t>，但是都在同一个类中被管理，对程序员来讲是透明的。</w:t>
      </w:r>
    </w:p>
    <w:p w:rsidR="00194787" w:rsidRDefault="00194787" w:rsidP="003C6510">
      <w:pPr>
        <w:ind w:firstLine="480"/>
        <w:rPr>
          <w:rFonts w:hint="eastAsia"/>
        </w:rPr>
      </w:pPr>
      <w:r>
        <w:rPr>
          <w:rFonts w:hint="eastAsia"/>
        </w:rPr>
        <w:t>current():</w:t>
      </w:r>
      <w:r w:rsidR="00AF0E45">
        <w:rPr>
          <w:rFonts w:hint="eastAsia"/>
        </w:rPr>
        <w:t xml:space="preserve"> static </w:t>
      </w:r>
    </w:p>
    <w:p w:rsidR="00194787" w:rsidRPr="003C6510" w:rsidRDefault="00B232B6" w:rsidP="00323C9E">
      <w:pPr>
        <w:ind w:firstLine="480"/>
      </w:pPr>
      <w:r>
        <w:rPr>
          <w:rFonts w:hint="eastAsia"/>
        </w:rPr>
        <w:lastRenderedPageBreak/>
        <w:t>返回与当前线程关联的</w:t>
      </w:r>
      <w:r>
        <w:rPr>
          <w:rFonts w:hint="eastAsia"/>
        </w:rPr>
        <w:t>TaskLocalRandom</w:t>
      </w:r>
      <w:r>
        <w:rPr>
          <w:rFonts w:hint="eastAsia"/>
        </w:rPr>
        <w:t>对象。如果调用这个方法的线程还没有关联随机数对象，就会生成一个新的。</w:t>
      </w:r>
    </w:p>
    <w:p w:rsidR="0049361F" w:rsidRDefault="00CB611D" w:rsidP="0049361F">
      <w:pPr>
        <w:pStyle w:val="2"/>
        <w:spacing w:before="120" w:after="120"/>
        <w:ind w:firstLine="562"/>
        <w:rPr>
          <w:rFonts w:hint="eastAsia"/>
        </w:rPr>
      </w:pPr>
      <w:r w:rsidRPr="0049361F">
        <w:rPr>
          <w:rFonts w:hint="eastAsia"/>
        </w:rPr>
        <w:t>使用原子变量</w:t>
      </w:r>
      <w:r>
        <w:rPr>
          <w:rFonts w:hint="eastAsia"/>
        </w:rPr>
        <w:t xml:space="preserve"> </w:t>
      </w:r>
    </w:p>
    <w:p w:rsidR="00CB611D" w:rsidRDefault="00CB611D" w:rsidP="0049361F">
      <w:pPr>
        <w:ind w:firstLine="480"/>
        <w:rPr>
          <w:rFonts w:hint="eastAsia"/>
        </w:rPr>
      </w:pPr>
      <w:r>
        <w:rPr>
          <w:rFonts w:hint="eastAsia"/>
        </w:rPr>
        <w:t>AtomicLong/AtomicBoolean/AtomicInteger/AtomicReference</w:t>
      </w:r>
    </w:p>
    <w:p w:rsidR="000469CA" w:rsidRDefault="00C4148D" w:rsidP="0049361F">
      <w:pPr>
        <w:ind w:firstLine="480"/>
        <w:rPr>
          <w:rFonts w:hint="eastAsia"/>
          <w:color w:val="FF0000"/>
        </w:rPr>
      </w:pPr>
      <w:r>
        <w:rPr>
          <w:rFonts w:hint="eastAsia"/>
        </w:rPr>
        <w:t>CAS(Compare And Set)</w:t>
      </w:r>
      <w:r>
        <w:rPr>
          <w:rFonts w:hint="eastAsia"/>
        </w:rPr>
        <w:t>原子操作：</w:t>
      </w:r>
      <w:r w:rsidR="00831BF5">
        <w:rPr>
          <w:rFonts w:hint="eastAsia"/>
        </w:rPr>
        <w:t>当一个线程在对原子变量操作时，如果其他线程也试图对同一个原子变量进行操作，原子变量的实现类提供了一套机制来检查操作是否在一步内完成。</w:t>
      </w:r>
      <w:r w:rsidR="000B7B31">
        <w:rPr>
          <w:rFonts w:hint="eastAsia"/>
        </w:rPr>
        <w:t>一般来说，这个操作先获取变量值，然后在本地改变变量的值，然后试图用这个改变的值去替换之前的值。</w:t>
      </w:r>
      <w:r w:rsidR="000B7B31" w:rsidRPr="00077F4A">
        <w:rPr>
          <w:rFonts w:hint="eastAsia"/>
          <w:color w:val="FF0000"/>
        </w:rPr>
        <w:t>如果之前的值没有被其他线程改变，就可以执行这个替换操作。否则，方法将再执行这个</w:t>
      </w:r>
      <w:r w:rsidR="00C06FAD" w:rsidRPr="00077F4A">
        <w:rPr>
          <w:rFonts w:hint="eastAsia"/>
          <w:color w:val="FF0000"/>
        </w:rPr>
        <w:t>操作。</w:t>
      </w:r>
    </w:p>
    <w:tbl>
      <w:tblPr>
        <w:tblStyle w:val="a7"/>
        <w:tblW w:w="0" w:type="auto"/>
        <w:jc w:val="center"/>
        <w:tblLook w:val="04A0"/>
      </w:tblPr>
      <w:tblGrid>
        <w:gridCol w:w="2842"/>
        <w:gridCol w:w="2843"/>
      </w:tblGrid>
      <w:tr w:rsidR="007373C0" w:rsidTr="00AC1F53">
        <w:trPr>
          <w:jc w:val="center"/>
        </w:trPr>
        <w:tc>
          <w:tcPr>
            <w:tcW w:w="2842" w:type="dxa"/>
          </w:tcPr>
          <w:p w:rsidR="007373C0" w:rsidRDefault="007373C0" w:rsidP="0049361F">
            <w:pPr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3" w:type="dxa"/>
          </w:tcPr>
          <w:p w:rsidR="007373C0" w:rsidRDefault="007373C0" w:rsidP="0049361F">
            <w:pPr>
              <w:ind w:firstLineChars="0" w:firstLine="0"/>
            </w:pPr>
            <w:r>
              <w:rPr>
                <w:rFonts w:hint="eastAsia"/>
              </w:rPr>
              <w:t>方法说明</w:t>
            </w:r>
          </w:p>
        </w:tc>
      </w:tr>
      <w:tr w:rsidR="007373C0" w:rsidTr="00AC1F53">
        <w:trPr>
          <w:jc w:val="center"/>
        </w:trPr>
        <w:tc>
          <w:tcPr>
            <w:tcW w:w="2842" w:type="dxa"/>
          </w:tcPr>
          <w:p w:rsidR="007373C0" w:rsidRDefault="007373C0" w:rsidP="0049361F">
            <w:pPr>
              <w:ind w:firstLineChars="0" w:firstLine="0"/>
            </w:pPr>
            <w:r>
              <w:rPr>
                <w:rFonts w:hint="eastAsia"/>
              </w:rPr>
              <w:t>get/set</w:t>
            </w:r>
          </w:p>
        </w:tc>
        <w:tc>
          <w:tcPr>
            <w:tcW w:w="2843" w:type="dxa"/>
          </w:tcPr>
          <w:p w:rsidR="007373C0" w:rsidRDefault="007373C0" w:rsidP="0049361F">
            <w:pPr>
              <w:ind w:firstLineChars="0" w:firstLine="0"/>
            </w:pPr>
            <w:r>
              <w:rPr>
                <w:rFonts w:hint="eastAsia"/>
              </w:rPr>
              <w:t>赋值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获取值</w:t>
            </w:r>
          </w:p>
        </w:tc>
      </w:tr>
      <w:tr w:rsidR="007373C0" w:rsidTr="00AC1F53">
        <w:trPr>
          <w:jc w:val="center"/>
        </w:trPr>
        <w:tc>
          <w:tcPr>
            <w:tcW w:w="2842" w:type="dxa"/>
          </w:tcPr>
          <w:p w:rsidR="007373C0" w:rsidRDefault="007373C0" w:rsidP="0049361F">
            <w:pPr>
              <w:ind w:firstLineChars="0" w:firstLine="0"/>
            </w:pPr>
            <w:r>
              <w:rPr>
                <w:rFonts w:hint="eastAsia"/>
              </w:rPr>
              <w:t>getAndAdd</w:t>
            </w:r>
          </w:p>
        </w:tc>
        <w:tc>
          <w:tcPr>
            <w:tcW w:w="2843" w:type="dxa"/>
          </w:tcPr>
          <w:p w:rsidR="007373C0" w:rsidRDefault="007373C0" w:rsidP="0049361F">
            <w:pPr>
              <w:ind w:firstLineChars="0" w:firstLine="0"/>
            </w:pPr>
            <w:r>
              <w:rPr>
                <w:rFonts w:hint="eastAsia"/>
              </w:rPr>
              <w:t>增加值</w:t>
            </w:r>
          </w:p>
        </w:tc>
      </w:tr>
    </w:tbl>
    <w:p w:rsidR="00A7434A" w:rsidRDefault="00641F76" w:rsidP="00641F76">
      <w:pPr>
        <w:pStyle w:val="2"/>
        <w:spacing w:before="120" w:after="120"/>
        <w:ind w:firstLine="562"/>
        <w:rPr>
          <w:rFonts w:hint="eastAsia"/>
        </w:rPr>
      </w:pPr>
      <w:r>
        <w:rPr>
          <w:rFonts w:hint="eastAsia"/>
        </w:rPr>
        <w:t>ConcurrentHashMap</w:t>
      </w:r>
    </w:p>
    <w:tbl>
      <w:tblPr>
        <w:tblStyle w:val="a7"/>
        <w:tblW w:w="0" w:type="auto"/>
        <w:tblLook w:val="04A0"/>
      </w:tblPr>
      <w:tblGrid>
        <w:gridCol w:w="4264"/>
        <w:gridCol w:w="4264"/>
      </w:tblGrid>
      <w:tr w:rsidR="007202E6" w:rsidTr="007202E6">
        <w:tc>
          <w:tcPr>
            <w:tcW w:w="4264" w:type="dxa"/>
          </w:tcPr>
          <w:p w:rsidR="007202E6" w:rsidRDefault="007202E6" w:rsidP="000470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264" w:type="dxa"/>
          </w:tcPr>
          <w:p w:rsidR="007202E6" w:rsidRDefault="007202E6" w:rsidP="000470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方法说明</w:t>
            </w:r>
          </w:p>
        </w:tc>
      </w:tr>
      <w:tr w:rsidR="007202E6" w:rsidTr="007202E6">
        <w:tc>
          <w:tcPr>
            <w:tcW w:w="4264" w:type="dxa"/>
          </w:tcPr>
          <w:p w:rsidR="007202E6" w:rsidRDefault="00CD3547" w:rsidP="000470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putIfAbsent</w:t>
            </w:r>
          </w:p>
        </w:tc>
        <w:tc>
          <w:tcPr>
            <w:tcW w:w="4264" w:type="dxa"/>
          </w:tcPr>
          <w:p w:rsidR="007202E6" w:rsidRDefault="00AE4005" w:rsidP="000470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  <w:r w:rsidR="00DE2B62">
              <w:rPr>
                <w:rFonts w:hint="eastAsia"/>
              </w:rPr>
              <w:t>存在，返回</w:t>
            </w:r>
            <w:r w:rsidR="0065151F">
              <w:rPr>
                <w:rFonts w:hint="eastAsia"/>
              </w:rPr>
              <w:t>value</w:t>
            </w:r>
            <w:r>
              <w:rPr>
                <w:rFonts w:hint="eastAsia"/>
              </w:rPr>
              <w:t>；</w:t>
            </w:r>
            <w:r w:rsidR="00DE2B62">
              <w:rPr>
                <w:rFonts w:hint="eastAsia"/>
              </w:rPr>
              <w:t>不存在，插入</w:t>
            </w:r>
          </w:p>
        </w:tc>
      </w:tr>
      <w:tr w:rsidR="007202E6" w:rsidTr="007202E6">
        <w:tc>
          <w:tcPr>
            <w:tcW w:w="4264" w:type="dxa"/>
          </w:tcPr>
          <w:p w:rsidR="007202E6" w:rsidRDefault="002C546A" w:rsidP="000470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6C0617">
              <w:rPr>
                <w:rFonts w:hint="eastAsia"/>
              </w:rPr>
              <w:t>eplace</w:t>
            </w:r>
          </w:p>
        </w:tc>
        <w:tc>
          <w:tcPr>
            <w:tcW w:w="4264" w:type="dxa"/>
          </w:tcPr>
          <w:p w:rsidR="007202E6" w:rsidRDefault="00AE4005" w:rsidP="000470B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存在，替换；不存在，返回</w:t>
            </w:r>
            <w:r>
              <w:rPr>
                <w:rFonts w:hint="eastAsia"/>
              </w:rPr>
              <w:t>null</w:t>
            </w:r>
          </w:p>
        </w:tc>
      </w:tr>
    </w:tbl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>/**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Cs w:val="24"/>
        </w:rPr>
        <w:t>单词出现次数统计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Cs w:val="24"/>
        </w:rPr>
        <w:t xml:space="preserve"> key </w:t>
      </w:r>
      <w:r>
        <w:rPr>
          <w:rFonts w:ascii="Courier New" w:hAnsi="Courier New" w:cs="Courier New"/>
          <w:color w:val="3F5FBF"/>
          <w:kern w:val="0"/>
          <w:szCs w:val="24"/>
        </w:rPr>
        <w:t>不会为</w:t>
      </w:r>
      <w:r>
        <w:rPr>
          <w:rFonts w:ascii="Courier New" w:hAnsi="Courier New" w:cs="Courier New"/>
          <w:color w:val="3F5FBF"/>
          <w:kern w:val="0"/>
          <w:szCs w:val="24"/>
        </w:rPr>
        <w:t>null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*/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protected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wordCount(String 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>/**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putIfAbsent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key</w:t>
      </w:r>
      <w:r>
        <w:rPr>
          <w:rFonts w:ascii="Courier New" w:hAnsi="Courier New" w:cs="Courier New"/>
          <w:color w:val="3F5FBF"/>
          <w:kern w:val="0"/>
          <w:szCs w:val="24"/>
        </w:rPr>
        <w:t>存在：返回对应的</w:t>
      </w:r>
      <w:r>
        <w:rPr>
          <w:rFonts w:ascii="Courier New" w:hAnsi="Courier New" w:cs="Courier New"/>
          <w:color w:val="3F5FBF"/>
          <w:kern w:val="0"/>
          <w:szCs w:val="24"/>
        </w:rPr>
        <w:t>value</w:t>
      </w:r>
      <w:r>
        <w:rPr>
          <w:rFonts w:ascii="Courier New" w:hAnsi="Courier New" w:cs="Courier New"/>
          <w:color w:val="3F5FBF"/>
          <w:kern w:val="0"/>
          <w:szCs w:val="24"/>
        </w:rPr>
        <w:t>值，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key</w:t>
      </w:r>
      <w:r>
        <w:rPr>
          <w:rFonts w:ascii="Courier New" w:hAnsi="Courier New" w:cs="Courier New"/>
          <w:color w:val="3F5FBF"/>
          <w:kern w:val="0"/>
          <w:szCs w:val="24"/>
        </w:rPr>
        <w:t>不存在：使用给定的</w:t>
      </w:r>
      <w:r>
        <w:rPr>
          <w:rFonts w:ascii="Courier New" w:hAnsi="Courier New" w:cs="Courier New"/>
          <w:color w:val="3F5FBF"/>
          <w:kern w:val="0"/>
          <w:szCs w:val="24"/>
        </w:rPr>
        <w:t>value</w:t>
      </w:r>
      <w:r>
        <w:rPr>
          <w:rFonts w:ascii="Courier New" w:hAnsi="Courier New" w:cs="Courier New"/>
          <w:color w:val="3F5FBF"/>
          <w:kern w:val="0"/>
          <w:szCs w:val="24"/>
        </w:rPr>
        <w:t>插入</w:t>
      </w:r>
      <w:r>
        <w:rPr>
          <w:rFonts w:ascii="Courier New" w:hAnsi="Courier New" w:cs="Courier New"/>
          <w:color w:val="3F5FBF"/>
          <w:kern w:val="0"/>
          <w:szCs w:val="24"/>
        </w:rPr>
        <w:t>key</w:t>
      </w:r>
      <w:r>
        <w:rPr>
          <w:rFonts w:ascii="Courier New" w:hAnsi="Courier New" w:cs="Courier New"/>
          <w:color w:val="7F7F9F"/>
          <w:kern w:val="0"/>
          <w:szCs w:val="24"/>
        </w:rPr>
        <w:t>-</w:t>
      </w:r>
      <w:r>
        <w:rPr>
          <w:rFonts w:ascii="Courier New" w:hAnsi="Courier New" w:cs="Courier New"/>
          <w:color w:val="3F5FBF"/>
          <w:kern w:val="0"/>
          <w:szCs w:val="24"/>
        </w:rPr>
        <w:t>value</w:t>
      </w:r>
      <w:r>
        <w:rPr>
          <w:rFonts w:ascii="Courier New" w:hAnsi="Courier New" w:cs="Courier New"/>
          <w:color w:val="3F5FBF"/>
          <w:kern w:val="0"/>
          <w:szCs w:val="24"/>
        </w:rPr>
        <w:t>，返回</w:t>
      </w:r>
      <w:r>
        <w:rPr>
          <w:rFonts w:ascii="Courier New" w:hAnsi="Courier New" w:cs="Courier New"/>
          <w:color w:val="3F5FBF"/>
          <w:kern w:val="0"/>
          <w:szCs w:val="24"/>
        </w:rPr>
        <w:t>null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*/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  <w:t xml:space="preserve">Long </w:t>
      </w:r>
      <w:r>
        <w:rPr>
          <w:rFonts w:ascii="Courier New" w:hAnsi="Courier New" w:cs="Courier New"/>
          <w:color w:val="6A3E3E"/>
          <w:kern w:val="0"/>
          <w:szCs w:val="24"/>
        </w:rPr>
        <w:t>result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4"/>
        </w:rPr>
        <w:t>wordCountMap</w:t>
      </w:r>
      <w:r>
        <w:rPr>
          <w:rFonts w:ascii="Courier New" w:hAnsi="Courier New" w:cs="Courier New"/>
          <w:color w:val="000000"/>
          <w:kern w:val="0"/>
          <w:szCs w:val="24"/>
        </w:rPr>
        <w:t>.putIfAbsent(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>,(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long</w:t>
      </w:r>
      <w:r>
        <w:rPr>
          <w:rFonts w:ascii="Courier New" w:hAnsi="Courier New" w:cs="Courier New"/>
          <w:color w:val="000000"/>
          <w:kern w:val="0"/>
          <w:szCs w:val="24"/>
        </w:rPr>
        <w:t>)0);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>/**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>为</w:t>
      </w:r>
      <w:r>
        <w:rPr>
          <w:rFonts w:ascii="Courier New" w:hAnsi="Courier New" w:cs="Courier New"/>
          <w:color w:val="3F5FBF"/>
          <w:kern w:val="0"/>
          <w:szCs w:val="24"/>
        </w:rPr>
        <w:t>null:</w:t>
      </w:r>
      <w:r>
        <w:rPr>
          <w:rFonts w:ascii="Courier New" w:hAnsi="Courier New" w:cs="Courier New"/>
          <w:color w:val="3F5FBF"/>
          <w:kern w:val="0"/>
          <w:szCs w:val="24"/>
        </w:rPr>
        <w:t>不存在给定的</w:t>
      </w:r>
      <w:r>
        <w:rPr>
          <w:rFonts w:ascii="Courier New" w:hAnsi="Courier New" w:cs="Courier New"/>
          <w:color w:val="3F5FBF"/>
          <w:kern w:val="0"/>
          <w:szCs w:val="24"/>
        </w:rPr>
        <w:t>key</w:t>
      </w:r>
      <w:r>
        <w:rPr>
          <w:rFonts w:ascii="Courier New" w:hAnsi="Courier New" w:cs="Courier New"/>
          <w:color w:val="3F5FBF"/>
          <w:kern w:val="0"/>
          <w:szCs w:val="24"/>
        </w:rPr>
        <w:t>，插入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Cs w:val="24"/>
        </w:rPr>
        <w:t>不为</w:t>
      </w:r>
      <w:r>
        <w:rPr>
          <w:rFonts w:ascii="Courier New" w:hAnsi="Courier New" w:cs="Courier New"/>
          <w:color w:val="3F5FBF"/>
          <w:kern w:val="0"/>
          <w:szCs w:val="24"/>
        </w:rPr>
        <w:t>null</w:t>
      </w:r>
      <w:r>
        <w:rPr>
          <w:rFonts w:ascii="Courier New" w:hAnsi="Courier New" w:cs="Courier New"/>
          <w:color w:val="3F5FBF"/>
          <w:kern w:val="0"/>
          <w:szCs w:val="24"/>
        </w:rPr>
        <w:t>：存在给定的</w:t>
      </w:r>
      <w:r>
        <w:rPr>
          <w:rFonts w:ascii="Courier New" w:hAnsi="Courier New" w:cs="Courier New"/>
          <w:color w:val="3F5FBF"/>
          <w:kern w:val="0"/>
          <w:szCs w:val="24"/>
        </w:rPr>
        <w:t>key,</w:t>
      </w:r>
      <w:r>
        <w:rPr>
          <w:rFonts w:ascii="Courier New" w:hAnsi="Courier New" w:cs="Courier New"/>
          <w:color w:val="3F5FBF"/>
          <w:kern w:val="0"/>
          <w:szCs w:val="24"/>
        </w:rPr>
        <w:t>返回</w:t>
      </w:r>
      <w:r>
        <w:rPr>
          <w:rFonts w:ascii="Courier New" w:hAnsi="Courier New" w:cs="Courier New"/>
          <w:color w:val="3F5FBF"/>
          <w:kern w:val="0"/>
          <w:szCs w:val="24"/>
        </w:rPr>
        <w:t>value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*/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long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4"/>
        </w:rPr>
        <w:t>finalResult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4"/>
        </w:rPr>
        <w:t>result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Cs w:val="24"/>
        </w:rPr>
        <w:t>?0:</w:t>
      </w:r>
      <w:r>
        <w:rPr>
          <w:rFonts w:ascii="Courier New" w:hAnsi="Courier New" w:cs="Courier New"/>
          <w:color w:val="6A3E3E"/>
          <w:kern w:val="0"/>
          <w:szCs w:val="24"/>
        </w:rPr>
        <w:t>result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>/**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replace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key</w:t>
      </w:r>
      <w:r>
        <w:rPr>
          <w:rFonts w:ascii="Courier New" w:hAnsi="Courier New" w:cs="Courier New"/>
          <w:color w:val="3F5FBF"/>
          <w:kern w:val="0"/>
          <w:szCs w:val="24"/>
        </w:rPr>
        <w:t>存在：使用给定的</w:t>
      </w:r>
      <w:r>
        <w:rPr>
          <w:rFonts w:ascii="Courier New" w:hAnsi="Courier New" w:cs="Courier New"/>
          <w:color w:val="3F5FBF"/>
          <w:kern w:val="0"/>
          <w:szCs w:val="24"/>
        </w:rPr>
        <w:t>value</w:t>
      </w:r>
      <w:r>
        <w:rPr>
          <w:rFonts w:ascii="Courier New" w:hAnsi="Courier New" w:cs="Courier New"/>
          <w:color w:val="3F5FBF"/>
          <w:kern w:val="0"/>
          <w:szCs w:val="24"/>
        </w:rPr>
        <w:t>替换原有</w:t>
      </w:r>
      <w:r>
        <w:rPr>
          <w:rFonts w:ascii="Courier New" w:hAnsi="Courier New" w:cs="Courier New"/>
          <w:color w:val="3F5FBF"/>
          <w:kern w:val="0"/>
          <w:szCs w:val="24"/>
        </w:rPr>
        <w:t>key</w:t>
      </w:r>
      <w:r>
        <w:rPr>
          <w:rFonts w:ascii="Courier New" w:hAnsi="Courier New" w:cs="Courier New"/>
          <w:color w:val="3F5FBF"/>
          <w:kern w:val="0"/>
          <w:szCs w:val="24"/>
        </w:rPr>
        <w:t>对应</w:t>
      </w:r>
      <w:r>
        <w:rPr>
          <w:rFonts w:ascii="Courier New" w:hAnsi="Courier New" w:cs="Courier New"/>
          <w:color w:val="3F5FBF"/>
          <w:kern w:val="0"/>
          <w:szCs w:val="24"/>
        </w:rPr>
        <w:t>value</w:t>
      </w:r>
      <w:r>
        <w:rPr>
          <w:rFonts w:ascii="Courier New" w:hAnsi="Courier New" w:cs="Courier New"/>
          <w:color w:val="3F5FBF"/>
          <w:kern w:val="0"/>
          <w:szCs w:val="24"/>
        </w:rPr>
        <w:t>值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 key</w:t>
      </w:r>
      <w:r>
        <w:rPr>
          <w:rFonts w:ascii="Courier New" w:hAnsi="Courier New" w:cs="Courier New"/>
          <w:color w:val="3F5FBF"/>
          <w:kern w:val="0"/>
          <w:szCs w:val="24"/>
        </w:rPr>
        <w:t>不存在：返回</w:t>
      </w:r>
      <w:r>
        <w:rPr>
          <w:rFonts w:ascii="Courier New" w:hAnsi="Courier New" w:cs="Courier New"/>
          <w:color w:val="3F5FBF"/>
          <w:kern w:val="0"/>
          <w:szCs w:val="24"/>
        </w:rPr>
        <w:t>null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F5FBF"/>
          <w:kern w:val="0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4"/>
        </w:rPr>
        <w:tab/>
        <w:t xml:space="preserve"> */</w:t>
      </w:r>
    </w:p>
    <w:p w:rsidR="00140B0B" w:rsidRDefault="00140B0B" w:rsidP="00140B0B">
      <w:pPr>
        <w:widowControl w:val="0"/>
        <w:autoSpaceDE w:val="0"/>
        <w:autoSpaceDN w:val="0"/>
        <w:snapToGrid/>
        <w:spacing w:line="240" w:lineRule="auto"/>
        <w:ind w:firstLineChars="0" w:firstLine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C0"/>
          <w:kern w:val="0"/>
          <w:szCs w:val="24"/>
        </w:rPr>
        <w:t>wordCountMap</w:t>
      </w:r>
      <w:r>
        <w:rPr>
          <w:rFonts w:ascii="Courier New" w:hAnsi="Courier New" w:cs="Courier New"/>
          <w:color w:val="000000"/>
          <w:kern w:val="0"/>
          <w:szCs w:val="24"/>
        </w:rPr>
        <w:t>.replace(</w:t>
      </w:r>
      <w:r>
        <w:rPr>
          <w:rFonts w:ascii="Courier New" w:hAnsi="Courier New" w:cs="Courier New"/>
          <w:color w:val="6A3E3E"/>
          <w:kern w:val="0"/>
          <w:szCs w:val="24"/>
        </w:rPr>
        <w:t>key</w:t>
      </w:r>
      <w:r>
        <w:rPr>
          <w:rFonts w:ascii="Courier New" w:hAnsi="Courier New" w:cs="Courier New"/>
          <w:color w:val="000000"/>
          <w:kern w:val="0"/>
          <w:szCs w:val="24"/>
        </w:rPr>
        <w:t>, ++</w:t>
      </w:r>
      <w:r>
        <w:rPr>
          <w:rFonts w:ascii="Courier New" w:hAnsi="Courier New" w:cs="Courier New"/>
          <w:color w:val="6A3E3E"/>
          <w:kern w:val="0"/>
          <w:szCs w:val="24"/>
        </w:rPr>
        <w:t>finalResult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559F3" w:rsidRPr="00840860" w:rsidRDefault="00140B0B" w:rsidP="00140B0B">
      <w:pPr>
        <w:ind w:firstLineChars="0" w:firstLine="0"/>
      </w:pPr>
      <w:r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sectPr w:rsidR="000559F3" w:rsidRPr="00840860" w:rsidSect="006D7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3EF" w:rsidRDefault="003B33EF" w:rsidP="00647DD6">
      <w:pPr>
        <w:ind w:firstLine="480"/>
      </w:pPr>
      <w:r>
        <w:separator/>
      </w:r>
    </w:p>
    <w:p w:rsidR="003B33EF" w:rsidRDefault="003B33EF" w:rsidP="00647DD6">
      <w:pPr>
        <w:ind w:firstLine="480"/>
      </w:pPr>
    </w:p>
  </w:endnote>
  <w:endnote w:type="continuationSeparator" w:id="1">
    <w:p w:rsidR="003B33EF" w:rsidRDefault="003B33EF" w:rsidP="00647DD6">
      <w:pPr>
        <w:ind w:firstLine="480"/>
      </w:pPr>
      <w:r>
        <w:continuationSeparator/>
      </w:r>
    </w:p>
    <w:p w:rsidR="003B33EF" w:rsidRDefault="003B33EF" w:rsidP="00647DD6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9B" w:rsidRDefault="0010249B" w:rsidP="00B670F3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4033879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p w:rsidR="0010249B" w:rsidRPr="009705C5" w:rsidRDefault="0010249B" w:rsidP="009705C5">
        <w:pPr>
          <w:pStyle w:val="a4"/>
          <w:ind w:firstLine="360"/>
          <w:jc w:val="center"/>
          <w:rPr>
            <w:rFonts w:asciiTheme="minorEastAsia" w:hAnsiTheme="minorEastAsia"/>
          </w:rPr>
        </w:pPr>
        <w:r w:rsidRPr="00E36395">
          <w:rPr>
            <w:rFonts w:asciiTheme="minorEastAsia" w:hAnsiTheme="minorEastAsia"/>
          </w:rPr>
          <w:fldChar w:fldCharType="begin"/>
        </w:r>
        <w:r w:rsidRPr="00E36395">
          <w:rPr>
            <w:rFonts w:asciiTheme="minorEastAsia" w:hAnsiTheme="minorEastAsia"/>
          </w:rPr>
          <w:instrText>PAGE   \* MERGEFORMAT</w:instrText>
        </w:r>
        <w:r w:rsidRPr="00E36395">
          <w:rPr>
            <w:rFonts w:asciiTheme="minorEastAsia" w:hAnsiTheme="minorEastAsia"/>
          </w:rPr>
          <w:fldChar w:fldCharType="separate"/>
        </w:r>
        <w:r w:rsidR="00C86AB1" w:rsidRPr="00C86AB1">
          <w:rPr>
            <w:rFonts w:asciiTheme="minorEastAsia" w:hAnsiTheme="minorEastAsia"/>
            <w:noProof/>
            <w:lang w:val="zh-CN"/>
          </w:rPr>
          <w:t>8</w:t>
        </w:r>
        <w:r w:rsidRPr="00E36395">
          <w:rPr>
            <w:rFonts w:asciiTheme="minorEastAsia" w:hAnsiTheme="minorEastAsia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9B" w:rsidRDefault="0010249B" w:rsidP="00B670F3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3EF" w:rsidRDefault="003B33EF" w:rsidP="00647DD6">
      <w:pPr>
        <w:ind w:firstLine="480"/>
      </w:pPr>
      <w:r>
        <w:separator/>
      </w:r>
    </w:p>
    <w:p w:rsidR="003B33EF" w:rsidRDefault="003B33EF" w:rsidP="00647DD6">
      <w:pPr>
        <w:ind w:firstLine="480"/>
      </w:pPr>
    </w:p>
  </w:footnote>
  <w:footnote w:type="continuationSeparator" w:id="1">
    <w:p w:rsidR="003B33EF" w:rsidRDefault="003B33EF" w:rsidP="00647DD6">
      <w:pPr>
        <w:ind w:firstLine="480"/>
      </w:pPr>
      <w:r>
        <w:continuationSeparator/>
      </w:r>
    </w:p>
    <w:p w:rsidR="003B33EF" w:rsidRDefault="003B33EF" w:rsidP="00647DD6">
      <w:pPr>
        <w:ind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9B" w:rsidRDefault="0010249B" w:rsidP="00B670F3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9B" w:rsidRDefault="0010249B" w:rsidP="00B670F3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9B" w:rsidRDefault="0010249B" w:rsidP="00B670F3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4D2B"/>
    <w:multiLevelType w:val="hybridMultilevel"/>
    <w:tmpl w:val="DB0AC9DC"/>
    <w:lvl w:ilvl="0" w:tplc="59F0A7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F62B16"/>
    <w:multiLevelType w:val="hybridMultilevel"/>
    <w:tmpl w:val="F0EE5E94"/>
    <w:lvl w:ilvl="0" w:tplc="7D1C0A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71599"/>
    <w:multiLevelType w:val="hybridMultilevel"/>
    <w:tmpl w:val="35CEA756"/>
    <w:lvl w:ilvl="0" w:tplc="D4FEAE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2E92179"/>
    <w:multiLevelType w:val="hybridMultilevel"/>
    <w:tmpl w:val="027CB402"/>
    <w:lvl w:ilvl="0" w:tplc="8E76A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D644457"/>
    <w:multiLevelType w:val="hybridMultilevel"/>
    <w:tmpl w:val="0A00E0B6"/>
    <w:lvl w:ilvl="0" w:tplc="D802884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6E72EDC"/>
    <w:multiLevelType w:val="hybridMultilevel"/>
    <w:tmpl w:val="4CEEAC7A"/>
    <w:lvl w:ilvl="0" w:tplc="E8A817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92B20E3"/>
    <w:multiLevelType w:val="hybridMultilevel"/>
    <w:tmpl w:val="548606A6"/>
    <w:lvl w:ilvl="0" w:tplc="8D8248DA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9974450"/>
    <w:multiLevelType w:val="hybridMultilevel"/>
    <w:tmpl w:val="FE00DBE2"/>
    <w:lvl w:ilvl="0" w:tplc="9A10E17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A74537C"/>
    <w:multiLevelType w:val="hybridMultilevel"/>
    <w:tmpl w:val="053E9376"/>
    <w:lvl w:ilvl="0" w:tplc="5A98D5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7CC544D"/>
    <w:multiLevelType w:val="hybridMultilevel"/>
    <w:tmpl w:val="2F265522"/>
    <w:lvl w:ilvl="0" w:tplc="793C95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D67582A"/>
    <w:multiLevelType w:val="hybridMultilevel"/>
    <w:tmpl w:val="0AD87EAE"/>
    <w:lvl w:ilvl="0" w:tplc="8A9642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F927C77"/>
    <w:multiLevelType w:val="hybridMultilevel"/>
    <w:tmpl w:val="5E8807E4"/>
    <w:lvl w:ilvl="0" w:tplc="2EE468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FA427A8"/>
    <w:multiLevelType w:val="hybridMultilevel"/>
    <w:tmpl w:val="9460D2D8"/>
    <w:lvl w:ilvl="0" w:tplc="96A81E6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0DA3BD1"/>
    <w:multiLevelType w:val="hybridMultilevel"/>
    <w:tmpl w:val="37029E96"/>
    <w:lvl w:ilvl="0" w:tplc="EA929608">
      <w:start w:val="1"/>
      <w:numFmt w:val="decimal"/>
      <w:lvlText w:val="（%1）"/>
      <w:lvlJc w:val="left"/>
      <w:pPr>
        <w:ind w:left="151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222637E"/>
    <w:multiLevelType w:val="hybridMultilevel"/>
    <w:tmpl w:val="283030F6"/>
    <w:lvl w:ilvl="0" w:tplc="011E2D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6C82EAD"/>
    <w:multiLevelType w:val="hybridMultilevel"/>
    <w:tmpl w:val="BDC4B806"/>
    <w:lvl w:ilvl="0" w:tplc="09426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4D0C9E"/>
    <w:multiLevelType w:val="hybridMultilevel"/>
    <w:tmpl w:val="1E3C3F9E"/>
    <w:lvl w:ilvl="0" w:tplc="AD88B8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4B0EE7"/>
    <w:multiLevelType w:val="hybridMultilevel"/>
    <w:tmpl w:val="978C7E50"/>
    <w:lvl w:ilvl="0" w:tplc="F52679E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DC37DE8"/>
    <w:multiLevelType w:val="hybridMultilevel"/>
    <w:tmpl w:val="163AFF96"/>
    <w:lvl w:ilvl="0" w:tplc="A5A64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00B69BD"/>
    <w:multiLevelType w:val="hybridMultilevel"/>
    <w:tmpl w:val="E73EB23E"/>
    <w:lvl w:ilvl="0" w:tplc="8AB82A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09F3965"/>
    <w:multiLevelType w:val="hybridMultilevel"/>
    <w:tmpl w:val="78389E32"/>
    <w:lvl w:ilvl="0" w:tplc="04F8E0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3A94399"/>
    <w:multiLevelType w:val="hybridMultilevel"/>
    <w:tmpl w:val="62DE7656"/>
    <w:lvl w:ilvl="0" w:tplc="1E3065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43E25C4"/>
    <w:multiLevelType w:val="hybridMultilevel"/>
    <w:tmpl w:val="A78E8B84"/>
    <w:lvl w:ilvl="0" w:tplc="E8964B6A">
      <w:start w:val="1"/>
      <w:numFmt w:val="decimal"/>
      <w:lvlText w:val="（%1）"/>
      <w:lvlJc w:val="left"/>
      <w:pPr>
        <w:ind w:left="151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48706E8"/>
    <w:multiLevelType w:val="hybridMultilevel"/>
    <w:tmpl w:val="21B440CE"/>
    <w:lvl w:ilvl="0" w:tplc="A7AE327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73C5AEE"/>
    <w:multiLevelType w:val="hybridMultilevel"/>
    <w:tmpl w:val="48542E56"/>
    <w:lvl w:ilvl="0" w:tplc="EB6415F8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8314FC8"/>
    <w:multiLevelType w:val="singleLevel"/>
    <w:tmpl w:val="58314FC8"/>
    <w:lvl w:ilvl="0">
      <w:start w:val="2"/>
      <w:numFmt w:val="chineseCounting"/>
      <w:suff w:val="nothing"/>
      <w:lvlText w:val="第%1章"/>
      <w:lvlJc w:val="left"/>
    </w:lvl>
  </w:abstractNum>
  <w:abstractNum w:abstractNumId="26">
    <w:nsid w:val="58315A9E"/>
    <w:multiLevelType w:val="singleLevel"/>
    <w:tmpl w:val="58315A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>
    <w:nsid w:val="58315C4D"/>
    <w:multiLevelType w:val="singleLevel"/>
    <w:tmpl w:val="58315C4D"/>
    <w:lvl w:ilvl="0">
      <w:start w:val="2"/>
      <w:numFmt w:val="decimal"/>
      <w:suff w:val="nothing"/>
      <w:lvlText w:val="%1、"/>
      <w:lvlJc w:val="left"/>
    </w:lvl>
  </w:abstractNum>
  <w:abstractNum w:abstractNumId="28">
    <w:nsid w:val="5831B3D4"/>
    <w:multiLevelType w:val="singleLevel"/>
    <w:tmpl w:val="5831B3D4"/>
    <w:lvl w:ilvl="0">
      <w:start w:val="6"/>
      <w:numFmt w:val="chineseCounting"/>
      <w:suff w:val="space"/>
      <w:lvlText w:val="第%1章"/>
      <w:lvlJc w:val="left"/>
    </w:lvl>
  </w:abstractNum>
  <w:abstractNum w:abstractNumId="29">
    <w:nsid w:val="5C9F078C"/>
    <w:multiLevelType w:val="hybridMultilevel"/>
    <w:tmpl w:val="FE00DBE2"/>
    <w:lvl w:ilvl="0" w:tplc="9A10E17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2C609FC"/>
    <w:multiLevelType w:val="hybridMultilevel"/>
    <w:tmpl w:val="AC56FBB4"/>
    <w:lvl w:ilvl="0" w:tplc="D74AE83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3F86B22"/>
    <w:multiLevelType w:val="hybridMultilevel"/>
    <w:tmpl w:val="4FD4F1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651F3077"/>
    <w:multiLevelType w:val="hybridMultilevel"/>
    <w:tmpl w:val="9CD87EAA"/>
    <w:lvl w:ilvl="0" w:tplc="29EA80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CEE3207"/>
    <w:multiLevelType w:val="hybridMultilevel"/>
    <w:tmpl w:val="0A687B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6D2E3AB5"/>
    <w:multiLevelType w:val="hybridMultilevel"/>
    <w:tmpl w:val="956A9058"/>
    <w:lvl w:ilvl="0" w:tplc="85E4E90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EA33DF0"/>
    <w:multiLevelType w:val="hybridMultilevel"/>
    <w:tmpl w:val="394226D2"/>
    <w:lvl w:ilvl="0" w:tplc="5DC26C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5D365D3"/>
    <w:multiLevelType w:val="multilevel"/>
    <w:tmpl w:val="B6521A4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3406" w:hanging="14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584" w:firstLine="11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76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2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27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53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78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40" w:firstLine="0"/>
      </w:pPr>
      <w:rPr>
        <w:rFonts w:hint="eastAsia"/>
      </w:rPr>
    </w:lvl>
  </w:abstractNum>
  <w:abstractNum w:abstractNumId="37">
    <w:nsid w:val="7C06524A"/>
    <w:multiLevelType w:val="hybridMultilevel"/>
    <w:tmpl w:val="06AAE8E6"/>
    <w:lvl w:ilvl="0" w:tplc="560A25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E862B0F"/>
    <w:multiLevelType w:val="hybridMultilevel"/>
    <w:tmpl w:val="053E9376"/>
    <w:lvl w:ilvl="0" w:tplc="5A98D5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F1B088B"/>
    <w:multiLevelType w:val="hybridMultilevel"/>
    <w:tmpl w:val="35684B5C"/>
    <w:lvl w:ilvl="0" w:tplc="65DE4F50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6"/>
  </w:num>
  <w:num w:numId="2">
    <w:abstractNumId w:val="29"/>
  </w:num>
  <w:num w:numId="3">
    <w:abstractNumId w:val="7"/>
  </w:num>
  <w:num w:numId="4">
    <w:abstractNumId w:val="3"/>
  </w:num>
  <w:num w:numId="5">
    <w:abstractNumId w:val="30"/>
  </w:num>
  <w:num w:numId="6">
    <w:abstractNumId w:val="32"/>
  </w:num>
  <w:num w:numId="7">
    <w:abstractNumId w:val="23"/>
  </w:num>
  <w:num w:numId="8">
    <w:abstractNumId w:val="6"/>
  </w:num>
  <w:num w:numId="9">
    <w:abstractNumId w:val="18"/>
  </w:num>
  <w:num w:numId="10">
    <w:abstractNumId w:val="19"/>
  </w:num>
  <w:num w:numId="11">
    <w:abstractNumId w:val="21"/>
  </w:num>
  <w:num w:numId="12">
    <w:abstractNumId w:val="34"/>
  </w:num>
  <w:num w:numId="13">
    <w:abstractNumId w:val="1"/>
  </w:num>
  <w:num w:numId="14">
    <w:abstractNumId w:val="16"/>
  </w:num>
  <w:num w:numId="15">
    <w:abstractNumId w:val="35"/>
  </w:num>
  <w:num w:numId="16">
    <w:abstractNumId w:val="9"/>
  </w:num>
  <w:num w:numId="17">
    <w:abstractNumId w:val="15"/>
  </w:num>
  <w:num w:numId="18">
    <w:abstractNumId w:val="20"/>
  </w:num>
  <w:num w:numId="19">
    <w:abstractNumId w:val="11"/>
  </w:num>
  <w:num w:numId="20">
    <w:abstractNumId w:val="38"/>
  </w:num>
  <w:num w:numId="21">
    <w:abstractNumId w:val="4"/>
  </w:num>
  <w:num w:numId="22">
    <w:abstractNumId w:val="2"/>
  </w:num>
  <w:num w:numId="23">
    <w:abstractNumId w:val="13"/>
  </w:num>
  <w:num w:numId="24">
    <w:abstractNumId w:val="22"/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37"/>
  </w:num>
  <w:num w:numId="28">
    <w:abstractNumId w:val="10"/>
  </w:num>
  <w:num w:numId="29">
    <w:abstractNumId w:val="14"/>
  </w:num>
  <w:num w:numId="30">
    <w:abstractNumId w:val="8"/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9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24"/>
  </w:num>
  <w:num w:numId="37">
    <w:abstractNumId w:val="0"/>
  </w:num>
  <w:num w:numId="38">
    <w:abstractNumId w:val="31"/>
  </w:num>
  <w:num w:numId="39">
    <w:abstractNumId w:val="17"/>
  </w:num>
  <w:num w:numId="40">
    <w:abstractNumId w:val="33"/>
  </w:num>
  <w:num w:numId="41">
    <w:abstractNumId w:val="25"/>
  </w:num>
  <w:num w:numId="42">
    <w:abstractNumId w:val="26"/>
  </w:num>
  <w:num w:numId="43">
    <w:abstractNumId w:val="27"/>
  </w:num>
  <w:num w:numId="44">
    <w:abstractNumId w:val="2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872"/>
    <w:rsid w:val="00004278"/>
    <w:rsid w:val="000044E7"/>
    <w:rsid w:val="00004A77"/>
    <w:rsid w:val="00004B0D"/>
    <w:rsid w:val="00006731"/>
    <w:rsid w:val="00006E8D"/>
    <w:rsid w:val="00010205"/>
    <w:rsid w:val="00011599"/>
    <w:rsid w:val="00013966"/>
    <w:rsid w:val="00014579"/>
    <w:rsid w:val="00014B2E"/>
    <w:rsid w:val="000159A0"/>
    <w:rsid w:val="0001705B"/>
    <w:rsid w:val="000174E9"/>
    <w:rsid w:val="00017BCC"/>
    <w:rsid w:val="00020D9E"/>
    <w:rsid w:val="000228CE"/>
    <w:rsid w:val="0002676A"/>
    <w:rsid w:val="00026BFC"/>
    <w:rsid w:val="0002706B"/>
    <w:rsid w:val="00031335"/>
    <w:rsid w:val="000318C7"/>
    <w:rsid w:val="00032087"/>
    <w:rsid w:val="000328B4"/>
    <w:rsid w:val="00032D40"/>
    <w:rsid w:val="000332F6"/>
    <w:rsid w:val="0003366C"/>
    <w:rsid w:val="00034488"/>
    <w:rsid w:val="0003455B"/>
    <w:rsid w:val="0003486C"/>
    <w:rsid w:val="00034D85"/>
    <w:rsid w:val="000355B2"/>
    <w:rsid w:val="00035A51"/>
    <w:rsid w:val="00036161"/>
    <w:rsid w:val="00036CE9"/>
    <w:rsid w:val="00037F02"/>
    <w:rsid w:val="0004007A"/>
    <w:rsid w:val="00040EC3"/>
    <w:rsid w:val="00041351"/>
    <w:rsid w:val="000418A1"/>
    <w:rsid w:val="00045BF3"/>
    <w:rsid w:val="00045C1F"/>
    <w:rsid w:val="000469CA"/>
    <w:rsid w:val="00046A85"/>
    <w:rsid w:val="000470B9"/>
    <w:rsid w:val="0005062D"/>
    <w:rsid w:val="00050713"/>
    <w:rsid w:val="00050DED"/>
    <w:rsid w:val="00051C51"/>
    <w:rsid w:val="0005286F"/>
    <w:rsid w:val="0005372F"/>
    <w:rsid w:val="00053F9B"/>
    <w:rsid w:val="000543F5"/>
    <w:rsid w:val="000544D2"/>
    <w:rsid w:val="000547FD"/>
    <w:rsid w:val="000558FF"/>
    <w:rsid w:val="000559F3"/>
    <w:rsid w:val="00057268"/>
    <w:rsid w:val="0005756E"/>
    <w:rsid w:val="00060468"/>
    <w:rsid w:val="00061167"/>
    <w:rsid w:val="00062963"/>
    <w:rsid w:val="00062CD7"/>
    <w:rsid w:val="0006374F"/>
    <w:rsid w:val="00063D75"/>
    <w:rsid w:val="0006417F"/>
    <w:rsid w:val="00064703"/>
    <w:rsid w:val="00065091"/>
    <w:rsid w:val="00065576"/>
    <w:rsid w:val="00065C45"/>
    <w:rsid w:val="00066ED1"/>
    <w:rsid w:val="0007120C"/>
    <w:rsid w:val="00071EE8"/>
    <w:rsid w:val="00072380"/>
    <w:rsid w:val="0007258A"/>
    <w:rsid w:val="000726D4"/>
    <w:rsid w:val="000727EE"/>
    <w:rsid w:val="00073B2B"/>
    <w:rsid w:val="00074EA8"/>
    <w:rsid w:val="00075736"/>
    <w:rsid w:val="0007592C"/>
    <w:rsid w:val="00076796"/>
    <w:rsid w:val="00076AB7"/>
    <w:rsid w:val="00076E58"/>
    <w:rsid w:val="000774E0"/>
    <w:rsid w:val="00077EAE"/>
    <w:rsid w:val="00077F4A"/>
    <w:rsid w:val="0008028B"/>
    <w:rsid w:val="00081B10"/>
    <w:rsid w:val="00081DF3"/>
    <w:rsid w:val="00082148"/>
    <w:rsid w:val="00083AB9"/>
    <w:rsid w:val="000865E3"/>
    <w:rsid w:val="00087488"/>
    <w:rsid w:val="00087827"/>
    <w:rsid w:val="00087B0B"/>
    <w:rsid w:val="00090D14"/>
    <w:rsid w:val="00091872"/>
    <w:rsid w:val="00091C96"/>
    <w:rsid w:val="00091D50"/>
    <w:rsid w:val="000925AD"/>
    <w:rsid w:val="00092648"/>
    <w:rsid w:val="00093ACA"/>
    <w:rsid w:val="00093D5B"/>
    <w:rsid w:val="00095419"/>
    <w:rsid w:val="00095796"/>
    <w:rsid w:val="0009628F"/>
    <w:rsid w:val="000A0138"/>
    <w:rsid w:val="000A067B"/>
    <w:rsid w:val="000A1A88"/>
    <w:rsid w:val="000A1D8A"/>
    <w:rsid w:val="000A1DDE"/>
    <w:rsid w:val="000A2512"/>
    <w:rsid w:val="000A2F3E"/>
    <w:rsid w:val="000A36E6"/>
    <w:rsid w:val="000A373B"/>
    <w:rsid w:val="000A3A09"/>
    <w:rsid w:val="000A4075"/>
    <w:rsid w:val="000A4810"/>
    <w:rsid w:val="000A4BC4"/>
    <w:rsid w:val="000A60E1"/>
    <w:rsid w:val="000A6F1F"/>
    <w:rsid w:val="000A6F7D"/>
    <w:rsid w:val="000A7848"/>
    <w:rsid w:val="000B0ADC"/>
    <w:rsid w:val="000B0CCD"/>
    <w:rsid w:val="000B0CD7"/>
    <w:rsid w:val="000B0F87"/>
    <w:rsid w:val="000B17FC"/>
    <w:rsid w:val="000B2EF2"/>
    <w:rsid w:val="000B3513"/>
    <w:rsid w:val="000B3CF3"/>
    <w:rsid w:val="000B423B"/>
    <w:rsid w:val="000B496B"/>
    <w:rsid w:val="000B5941"/>
    <w:rsid w:val="000B5F49"/>
    <w:rsid w:val="000B7183"/>
    <w:rsid w:val="000B71FC"/>
    <w:rsid w:val="000B7B31"/>
    <w:rsid w:val="000C02D3"/>
    <w:rsid w:val="000C13D9"/>
    <w:rsid w:val="000C198B"/>
    <w:rsid w:val="000C2272"/>
    <w:rsid w:val="000C2390"/>
    <w:rsid w:val="000C3BBA"/>
    <w:rsid w:val="000C5581"/>
    <w:rsid w:val="000C6E4C"/>
    <w:rsid w:val="000C70DE"/>
    <w:rsid w:val="000C7C47"/>
    <w:rsid w:val="000D0D7D"/>
    <w:rsid w:val="000D16B2"/>
    <w:rsid w:val="000D1D73"/>
    <w:rsid w:val="000D3A3C"/>
    <w:rsid w:val="000D55EA"/>
    <w:rsid w:val="000D63B7"/>
    <w:rsid w:val="000D63CE"/>
    <w:rsid w:val="000D65F6"/>
    <w:rsid w:val="000D6ABA"/>
    <w:rsid w:val="000D70EA"/>
    <w:rsid w:val="000E2C27"/>
    <w:rsid w:val="000E2DE5"/>
    <w:rsid w:val="000E3724"/>
    <w:rsid w:val="000E403D"/>
    <w:rsid w:val="000E41FA"/>
    <w:rsid w:val="000E453D"/>
    <w:rsid w:val="000E468F"/>
    <w:rsid w:val="000E4887"/>
    <w:rsid w:val="000E4A0A"/>
    <w:rsid w:val="000E5D94"/>
    <w:rsid w:val="000E610E"/>
    <w:rsid w:val="000F0532"/>
    <w:rsid w:val="000F39D7"/>
    <w:rsid w:val="000F51BD"/>
    <w:rsid w:val="000F5298"/>
    <w:rsid w:val="000F5F13"/>
    <w:rsid w:val="000F6523"/>
    <w:rsid w:val="000F7315"/>
    <w:rsid w:val="00100F5E"/>
    <w:rsid w:val="00101517"/>
    <w:rsid w:val="0010249B"/>
    <w:rsid w:val="00102CC0"/>
    <w:rsid w:val="00103661"/>
    <w:rsid w:val="001044C5"/>
    <w:rsid w:val="00104678"/>
    <w:rsid w:val="00104E69"/>
    <w:rsid w:val="001051F2"/>
    <w:rsid w:val="00106F1E"/>
    <w:rsid w:val="00107670"/>
    <w:rsid w:val="00107AAA"/>
    <w:rsid w:val="00107F13"/>
    <w:rsid w:val="00110ABE"/>
    <w:rsid w:val="00111D83"/>
    <w:rsid w:val="00112338"/>
    <w:rsid w:val="00113A34"/>
    <w:rsid w:val="00114DFA"/>
    <w:rsid w:val="00115762"/>
    <w:rsid w:val="001161C4"/>
    <w:rsid w:val="00116468"/>
    <w:rsid w:val="00116C27"/>
    <w:rsid w:val="001203BA"/>
    <w:rsid w:val="00120B45"/>
    <w:rsid w:val="0012278B"/>
    <w:rsid w:val="00122CE0"/>
    <w:rsid w:val="00123FE8"/>
    <w:rsid w:val="0012449F"/>
    <w:rsid w:val="00124CB9"/>
    <w:rsid w:val="00125BE3"/>
    <w:rsid w:val="001269D3"/>
    <w:rsid w:val="00131189"/>
    <w:rsid w:val="001313D8"/>
    <w:rsid w:val="00132081"/>
    <w:rsid w:val="0013228D"/>
    <w:rsid w:val="001362E3"/>
    <w:rsid w:val="0013742F"/>
    <w:rsid w:val="001377E0"/>
    <w:rsid w:val="001409D3"/>
    <w:rsid w:val="00140B0B"/>
    <w:rsid w:val="0014165A"/>
    <w:rsid w:val="00144597"/>
    <w:rsid w:val="0014505B"/>
    <w:rsid w:val="00147559"/>
    <w:rsid w:val="0015055D"/>
    <w:rsid w:val="00150B38"/>
    <w:rsid w:val="00150C21"/>
    <w:rsid w:val="00151AF3"/>
    <w:rsid w:val="001523E5"/>
    <w:rsid w:val="00152E4E"/>
    <w:rsid w:val="001537B5"/>
    <w:rsid w:val="00155AB8"/>
    <w:rsid w:val="00156486"/>
    <w:rsid w:val="00157B85"/>
    <w:rsid w:val="00157CC9"/>
    <w:rsid w:val="00160D7D"/>
    <w:rsid w:val="00160E4F"/>
    <w:rsid w:val="0016139D"/>
    <w:rsid w:val="00163815"/>
    <w:rsid w:val="00165CF3"/>
    <w:rsid w:val="001663D5"/>
    <w:rsid w:val="00166633"/>
    <w:rsid w:val="001669A6"/>
    <w:rsid w:val="00170D49"/>
    <w:rsid w:val="00172090"/>
    <w:rsid w:val="001729D6"/>
    <w:rsid w:val="00174079"/>
    <w:rsid w:val="001748FA"/>
    <w:rsid w:val="00174D00"/>
    <w:rsid w:val="00175438"/>
    <w:rsid w:val="0017575B"/>
    <w:rsid w:val="00175D07"/>
    <w:rsid w:val="0017622F"/>
    <w:rsid w:val="0017624A"/>
    <w:rsid w:val="00177097"/>
    <w:rsid w:val="00180218"/>
    <w:rsid w:val="0018235F"/>
    <w:rsid w:val="00182D81"/>
    <w:rsid w:val="001830A9"/>
    <w:rsid w:val="001856D7"/>
    <w:rsid w:val="001865F5"/>
    <w:rsid w:val="00186929"/>
    <w:rsid w:val="00186BEE"/>
    <w:rsid w:val="00186D9F"/>
    <w:rsid w:val="00190AE5"/>
    <w:rsid w:val="00190D1D"/>
    <w:rsid w:val="00192063"/>
    <w:rsid w:val="001922B8"/>
    <w:rsid w:val="0019270B"/>
    <w:rsid w:val="0019345D"/>
    <w:rsid w:val="0019368E"/>
    <w:rsid w:val="00194787"/>
    <w:rsid w:val="00194E29"/>
    <w:rsid w:val="00195CBA"/>
    <w:rsid w:val="00196041"/>
    <w:rsid w:val="00196267"/>
    <w:rsid w:val="001A0751"/>
    <w:rsid w:val="001A0AD4"/>
    <w:rsid w:val="001A1190"/>
    <w:rsid w:val="001A1936"/>
    <w:rsid w:val="001A2694"/>
    <w:rsid w:val="001A2EDF"/>
    <w:rsid w:val="001A4303"/>
    <w:rsid w:val="001A46D3"/>
    <w:rsid w:val="001A6B2F"/>
    <w:rsid w:val="001A6F2D"/>
    <w:rsid w:val="001A742A"/>
    <w:rsid w:val="001A7685"/>
    <w:rsid w:val="001A7857"/>
    <w:rsid w:val="001B05F7"/>
    <w:rsid w:val="001B0665"/>
    <w:rsid w:val="001B0D12"/>
    <w:rsid w:val="001B1E4A"/>
    <w:rsid w:val="001B20EE"/>
    <w:rsid w:val="001B20F6"/>
    <w:rsid w:val="001B2FEC"/>
    <w:rsid w:val="001B33F1"/>
    <w:rsid w:val="001B42AC"/>
    <w:rsid w:val="001B4D5C"/>
    <w:rsid w:val="001B4F8F"/>
    <w:rsid w:val="001B6F4B"/>
    <w:rsid w:val="001B7610"/>
    <w:rsid w:val="001C001D"/>
    <w:rsid w:val="001C044D"/>
    <w:rsid w:val="001C09FA"/>
    <w:rsid w:val="001C123D"/>
    <w:rsid w:val="001C156E"/>
    <w:rsid w:val="001C2CBB"/>
    <w:rsid w:val="001C3DA1"/>
    <w:rsid w:val="001C5049"/>
    <w:rsid w:val="001C5207"/>
    <w:rsid w:val="001C52E5"/>
    <w:rsid w:val="001C596A"/>
    <w:rsid w:val="001C7964"/>
    <w:rsid w:val="001C7E2E"/>
    <w:rsid w:val="001D0D8A"/>
    <w:rsid w:val="001D0DF1"/>
    <w:rsid w:val="001D1C23"/>
    <w:rsid w:val="001D26A8"/>
    <w:rsid w:val="001D440F"/>
    <w:rsid w:val="001D4A4B"/>
    <w:rsid w:val="001D71D2"/>
    <w:rsid w:val="001E0D5A"/>
    <w:rsid w:val="001E3033"/>
    <w:rsid w:val="001F021C"/>
    <w:rsid w:val="001F04EB"/>
    <w:rsid w:val="001F09BB"/>
    <w:rsid w:val="001F3BE7"/>
    <w:rsid w:val="001F442C"/>
    <w:rsid w:val="001F48D1"/>
    <w:rsid w:val="001F4B63"/>
    <w:rsid w:val="001F4DC9"/>
    <w:rsid w:val="001F606B"/>
    <w:rsid w:val="001F68B1"/>
    <w:rsid w:val="001F6B28"/>
    <w:rsid w:val="001F70B8"/>
    <w:rsid w:val="001F713A"/>
    <w:rsid w:val="0020040A"/>
    <w:rsid w:val="002028A8"/>
    <w:rsid w:val="00202CD4"/>
    <w:rsid w:val="0020422E"/>
    <w:rsid w:val="0020503F"/>
    <w:rsid w:val="002056D5"/>
    <w:rsid w:val="00205852"/>
    <w:rsid w:val="00205C2F"/>
    <w:rsid w:val="00206C54"/>
    <w:rsid w:val="00207A86"/>
    <w:rsid w:val="00210F17"/>
    <w:rsid w:val="00211246"/>
    <w:rsid w:val="0021166C"/>
    <w:rsid w:val="00212D60"/>
    <w:rsid w:val="002135C7"/>
    <w:rsid w:val="0021368D"/>
    <w:rsid w:val="00214001"/>
    <w:rsid w:val="00214AF7"/>
    <w:rsid w:val="002153EC"/>
    <w:rsid w:val="0021591E"/>
    <w:rsid w:val="0021642C"/>
    <w:rsid w:val="00216C66"/>
    <w:rsid w:val="002174B0"/>
    <w:rsid w:val="00220900"/>
    <w:rsid w:val="00222E2A"/>
    <w:rsid w:val="00222F71"/>
    <w:rsid w:val="00223F42"/>
    <w:rsid w:val="00224548"/>
    <w:rsid w:val="00224BBB"/>
    <w:rsid w:val="00224E97"/>
    <w:rsid w:val="00224EDF"/>
    <w:rsid w:val="002271EE"/>
    <w:rsid w:val="00227961"/>
    <w:rsid w:val="00230D74"/>
    <w:rsid w:val="002314A2"/>
    <w:rsid w:val="00232064"/>
    <w:rsid w:val="00233696"/>
    <w:rsid w:val="00233AF9"/>
    <w:rsid w:val="00233DB7"/>
    <w:rsid w:val="0023418D"/>
    <w:rsid w:val="00234261"/>
    <w:rsid w:val="002345CF"/>
    <w:rsid w:val="0023601D"/>
    <w:rsid w:val="0023629B"/>
    <w:rsid w:val="00236678"/>
    <w:rsid w:val="00240B61"/>
    <w:rsid w:val="00241815"/>
    <w:rsid w:val="00242D8F"/>
    <w:rsid w:val="0024355A"/>
    <w:rsid w:val="0024375A"/>
    <w:rsid w:val="00244C2E"/>
    <w:rsid w:val="0024551C"/>
    <w:rsid w:val="00246C90"/>
    <w:rsid w:val="00247039"/>
    <w:rsid w:val="0025041C"/>
    <w:rsid w:val="00251035"/>
    <w:rsid w:val="00251057"/>
    <w:rsid w:val="00254571"/>
    <w:rsid w:val="002545A8"/>
    <w:rsid w:val="00256591"/>
    <w:rsid w:val="00256AB9"/>
    <w:rsid w:val="00257E37"/>
    <w:rsid w:val="00261897"/>
    <w:rsid w:val="00262C3B"/>
    <w:rsid w:val="00262DC2"/>
    <w:rsid w:val="00262DE5"/>
    <w:rsid w:val="00262FD1"/>
    <w:rsid w:val="00263519"/>
    <w:rsid w:val="00264141"/>
    <w:rsid w:val="00264380"/>
    <w:rsid w:val="0026495D"/>
    <w:rsid w:val="00265D11"/>
    <w:rsid w:val="002660A4"/>
    <w:rsid w:val="0026682E"/>
    <w:rsid w:val="002671E2"/>
    <w:rsid w:val="002676F0"/>
    <w:rsid w:val="00270382"/>
    <w:rsid w:val="00271358"/>
    <w:rsid w:val="00271C1B"/>
    <w:rsid w:val="00273FCF"/>
    <w:rsid w:val="00274B16"/>
    <w:rsid w:val="00276BBE"/>
    <w:rsid w:val="00276F48"/>
    <w:rsid w:val="00277F5D"/>
    <w:rsid w:val="00280ABD"/>
    <w:rsid w:val="00281948"/>
    <w:rsid w:val="00281E3A"/>
    <w:rsid w:val="002831D7"/>
    <w:rsid w:val="00283207"/>
    <w:rsid w:val="0028333B"/>
    <w:rsid w:val="00283872"/>
    <w:rsid w:val="00284451"/>
    <w:rsid w:val="00284523"/>
    <w:rsid w:val="00286DF9"/>
    <w:rsid w:val="002871CF"/>
    <w:rsid w:val="002871D4"/>
    <w:rsid w:val="00290F09"/>
    <w:rsid w:val="002919BE"/>
    <w:rsid w:val="00291F99"/>
    <w:rsid w:val="00292A27"/>
    <w:rsid w:val="00293241"/>
    <w:rsid w:val="00293A7A"/>
    <w:rsid w:val="00294260"/>
    <w:rsid w:val="002948A2"/>
    <w:rsid w:val="00295230"/>
    <w:rsid w:val="002A041A"/>
    <w:rsid w:val="002A091B"/>
    <w:rsid w:val="002A153C"/>
    <w:rsid w:val="002A388C"/>
    <w:rsid w:val="002A3989"/>
    <w:rsid w:val="002A3B54"/>
    <w:rsid w:val="002A49D1"/>
    <w:rsid w:val="002A49FC"/>
    <w:rsid w:val="002A4C32"/>
    <w:rsid w:val="002A5C90"/>
    <w:rsid w:val="002A6B52"/>
    <w:rsid w:val="002A7C9B"/>
    <w:rsid w:val="002B052A"/>
    <w:rsid w:val="002B0BA2"/>
    <w:rsid w:val="002B1181"/>
    <w:rsid w:val="002B1FD1"/>
    <w:rsid w:val="002B2189"/>
    <w:rsid w:val="002B21D2"/>
    <w:rsid w:val="002B22AB"/>
    <w:rsid w:val="002B2B5A"/>
    <w:rsid w:val="002B3163"/>
    <w:rsid w:val="002B3E68"/>
    <w:rsid w:val="002B45DE"/>
    <w:rsid w:val="002B5155"/>
    <w:rsid w:val="002B54AE"/>
    <w:rsid w:val="002B582F"/>
    <w:rsid w:val="002B5CFD"/>
    <w:rsid w:val="002B64FF"/>
    <w:rsid w:val="002C115C"/>
    <w:rsid w:val="002C27D2"/>
    <w:rsid w:val="002C4B07"/>
    <w:rsid w:val="002C4E0A"/>
    <w:rsid w:val="002C546A"/>
    <w:rsid w:val="002C5D8D"/>
    <w:rsid w:val="002C6AB1"/>
    <w:rsid w:val="002C6BB3"/>
    <w:rsid w:val="002C763F"/>
    <w:rsid w:val="002D00EF"/>
    <w:rsid w:val="002D03B3"/>
    <w:rsid w:val="002D045C"/>
    <w:rsid w:val="002D04D9"/>
    <w:rsid w:val="002D1399"/>
    <w:rsid w:val="002D1A73"/>
    <w:rsid w:val="002D1B10"/>
    <w:rsid w:val="002D2067"/>
    <w:rsid w:val="002D213C"/>
    <w:rsid w:val="002D2743"/>
    <w:rsid w:val="002D2896"/>
    <w:rsid w:val="002D3FFD"/>
    <w:rsid w:val="002D4353"/>
    <w:rsid w:val="002D5411"/>
    <w:rsid w:val="002E06B9"/>
    <w:rsid w:val="002E0E41"/>
    <w:rsid w:val="002E126F"/>
    <w:rsid w:val="002E1B31"/>
    <w:rsid w:val="002E1D9E"/>
    <w:rsid w:val="002E26A6"/>
    <w:rsid w:val="002E2818"/>
    <w:rsid w:val="002E2AE1"/>
    <w:rsid w:val="002E2F85"/>
    <w:rsid w:val="002E35DA"/>
    <w:rsid w:val="002E57FF"/>
    <w:rsid w:val="002E6324"/>
    <w:rsid w:val="002F032A"/>
    <w:rsid w:val="002F0363"/>
    <w:rsid w:val="002F10A5"/>
    <w:rsid w:val="002F233D"/>
    <w:rsid w:val="002F2605"/>
    <w:rsid w:val="002F3189"/>
    <w:rsid w:val="002F415E"/>
    <w:rsid w:val="002F5F34"/>
    <w:rsid w:val="002F6A38"/>
    <w:rsid w:val="0030017C"/>
    <w:rsid w:val="003006C2"/>
    <w:rsid w:val="0030260B"/>
    <w:rsid w:val="0030310E"/>
    <w:rsid w:val="00303745"/>
    <w:rsid w:val="003058C5"/>
    <w:rsid w:val="00307E6E"/>
    <w:rsid w:val="00307EE6"/>
    <w:rsid w:val="003106BE"/>
    <w:rsid w:val="003107BC"/>
    <w:rsid w:val="003108E1"/>
    <w:rsid w:val="0031090D"/>
    <w:rsid w:val="00310CBD"/>
    <w:rsid w:val="00311B4A"/>
    <w:rsid w:val="0031210F"/>
    <w:rsid w:val="0031227C"/>
    <w:rsid w:val="00312A76"/>
    <w:rsid w:val="00312AF2"/>
    <w:rsid w:val="0031429C"/>
    <w:rsid w:val="00315065"/>
    <w:rsid w:val="003150ED"/>
    <w:rsid w:val="00315493"/>
    <w:rsid w:val="00316E8C"/>
    <w:rsid w:val="003200B3"/>
    <w:rsid w:val="003218F9"/>
    <w:rsid w:val="00321C07"/>
    <w:rsid w:val="00322329"/>
    <w:rsid w:val="00322B2D"/>
    <w:rsid w:val="0032336F"/>
    <w:rsid w:val="00323C9E"/>
    <w:rsid w:val="00323DFC"/>
    <w:rsid w:val="00323E01"/>
    <w:rsid w:val="003244BF"/>
    <w:rsid w:val="003249CD"/>
    <w:rsid w:val="00324B2B"/>
    <w:rsid w:val="0032629C"/>
    <w:rsid w:val="0032662B"/>
    <w:rsid w:val="00333271"/>
    <w:rsid w:val="00333FCE"/>
    <w:rsid w:val="00334231"/>
    <w:rsid w:val="00334777"/>
    <w:rsid w:val="00334FAB"/>
    <w:rsid w:val="003354C9"/>
    <w:rsid w:val="00335CBA"/>
    <w:rsid w:val="00337E50"/>
    <w:rsid w:val="00340D08"/>
    <w:rsid w:val="003411F3"/>
    <w:rsid w:val="003421F8"/>
    <w:rsid w:val="003434CE"/>
    <w:rsid w:val="00344617"/>
    <w:rsid w:val="00345CAF"/>
    <w:rsid w:val="0034772A"/>
    <w:rsid w:val="003479D1"/>
    <w:rsid w:val="00347B48"/>
    <w:rsid w:val="003503DC"/>
    <w:rsid w:val="0035198C"/>
    <w:rsid w:val="00351A3D"/>
    <w:rsid w:val="00352571"/>
    <w:rsid w:val="00352614"/>
    <w:rsid w:val="00352C32"/>
    <w:rsid w:val="0035308D"/>
    <w:rsid w:val="00353B72"/>
    <w:rsid w:val="00354362"/>
    <w:rsid w:val="00354F37"/>
    <w:rsid w:val="00355025"/>
    <w:rsid w:val="003557DF"/>
    <w:rsid w:val="00355C1D"/>
    <w:rsid w:val="00357A60"/>
    <w:rsid w:val="0036261E"/>
    <w:rsid w:val="00363648"/>
    <w:rsid w:val="003636AF"/>
    <w:rsid w:val="003637F7"/>
    <w:rsid w:val="00363F96"/>
    <w:rsid w:val="0036518A"/>
    <w:rsid w:val="00365AD3"/>
    <w:rsid w:val="00366BB5"/>
    <w:rsid w:val="003671E8"/>
    <w:rsid w:val="00372839"/>
    <w:rsid w:val="0037362D"/>
    <w:rsid w:val="0037685A"/>
    <w:rsid w:val="003768E5"/>
    <w:rsid w:val="00376C8A"/>
    <w:rsid w:val="003774EC"/>
    <w:rsid w:val="00377C35"/>
    <w:rsid w:val="0038054E"/>
    <w:rsid w:val="00380B39"/>
    <w:rsid w:val="00380F6E"/>
    <w:rsid w:val="00380F9F"/>
    <w:rsid w:val="003810E9"/>
    <w:rsid w:val="00381DEC"/>
    <w:rsid w:val="00382162"/>
    <w:rsid w:val="0038279B"/>
    <w:rsid w:val="00383B84"/>
    <w:rsid w:val="00386ECB"/>
    <w:rsid w:val="003875E4"/>
    <w:rsid w:val="00387CDA"/>
    <w:rsid w:val="00390287"/>
    <w:rsid w:val="00390F69"/>
    <w:rsid w:val="0039179E"/>
    <w:rsid w:val="00391C8D"/>
    <w:rsid w:val="00392A05"/>
    <w:rsid w:val="00392D11"/>
    <w:rsid w:val="0039334B"/>
    <w:rsid w:val="0039468B"/>
    <w:rsid w:val="003947B7"/>
    <w:rsid w:val="003951E6"/>
    <w:rsid w:val="00396AD3"/>
    <w:rsid w:val="00396D98"/>
    <w:rsid w:val="003977CB"/>
    <w:rsid w:val="003A0FB7"/>
    <w:rsid w:val="003A1500"/>
    <w:rsid w:val="003A1702"/>
    <w:rsid w:val="003A24A0"/>
    <w:rsid w:val="003A3066"/>
    <w:rsid w:val="003A339E"/>
    <w:rsid w:val="003A348D"/>
    <w:rsid w:val="003A3724"/>
    <w:rsid w:val="003A4DE4"/>
    <w:rsid w:val="003A522E"/>
    <w:rsid w:val="003A54ED"/>
    <w:rsid w:val="003A54F7"/>
    <w:rsid w:val="003A5F1B"/>
    <w:rsid w:val="003A6108"/>
    <w:rsid w:val="003A6E4F"/>
    <w:rsid w:val="003B0CF4"/>
    <w:rsid w:val="003B0F02"/>
    <w:rsid w:val="003B33EF"/>
    <w:rsid w:val="003B3CFC"/>
    <w:rsid w:val="003B53A2"/>
    <w:rsid w:val="003B697C"/>
    <w:rsid w:val="003B6A89"/>
    <w:rsid w:val="003B7002"/>
    <w:rsid w:val="003B7619"/>
    <w:rsid w:val="003B7BA5"/>
    <w:rsid w:val="003C0AD0"/>
    <w:rsid w:val="003C1C4F"/>
    <w:rsid w:val="003C3CDA"/>
    <w:rsid w:val="003C43E3"/>
    <w:rsid w:val="003C4DE0"/>
    <w:rsid w:val="003C525D"/>
    <w:rsid w:val="003C5F73"/>
    <w:rsid w:val="003C60E5"/>
    <w:rsid w:val="003C6510"/>
    <w:rsid w:val="003C6B56"/>
    <w:rsid w:val="003C6C05"/>
    <w:rsid w:val="003C6E19"/>
    <w:rsid w:val="003C79FD"/>
    <w:rsid w:val="003D0C85"/>
    <w:rsid w:val="003D138C"/>
    <w:rsid w:val="003D209E"/>
    <w:rsid w:val="003D2594"/>
    <w:rsid w:val="003D4399"/>
    <w:rsid w:val="003D4851"/>
    <w:rsid w:val="003D5883"/>
    <w:rsid w:val="003D6E61"/>
    <w:rsid w:val="003D7AC0"/>
    <w:rsid w:val="003E05D3"/>
    <w:rsid w:val="003E0CF7"/>
    <w:rsid w:val="003E111A"/>
    <w:rsid w:val="003E26F6"/>
    <w:rsid w:val="003E45A3"/>
    <w:rsid w:val="003E555D"/>
    <w:rsid w:val="003E69DF"/>
    <w:rsid w:val="003E6B65"/>
    <w:rsid w:val="003E70BD"/>
    <w:rsid w:val="003E77CE"/>
    <w:rsid w:val="003F0C1E"/>
    <w:rsid w:val="003F0D1A"/>
    <w:rsid w:val="003F2EDF"/>
    <w:rsid w:val="003F30B0"/>
    <w:rsid w:val="003F3900"/>
    <w:rsid w:val="003F393B"/>
    <w:rsid w:val="003F46BB"/>
    <w:rsid w:val="003F4F7D"/>
    <w:rsid w:val="003F5527"/>
    <w:rsid w:val="003F662F"/>
    <w:rsid w:val="004000D4"/>
    <w:rsid w:val="004027CF"/>
    <w:rsid w:val="00403BCC"/>
    <w:rsid w:val="004059BC"/>
    <w:rsid w:val="004065A8"/>
    <w:rsid w:val="00406B1A"/>
    <w:rsid w:val="00406D63"/>
    <w:rsid w:val="004075BE"/>
    <w:rsid w:val="004079E3"/>
    <w:rsid w:val="00407C81"/>
    <w:rsid w:val="004103B4"/>
    <w:rsid w:val="00411CBE"/>
    <w:rsid w:val="00414C10"/>
    <w:rsid w:val="00415109"/>
    <w:rsid w:val="0041569A"/>
    <w:rsid w:val="00415BE5"/>
    <w:rsid w:val="0041659E"/>
    <w:rsid w:val="00417D63"/>
    <w:rsid w:val="00421354"/>
    <w:rsid w:val="0042147C"/>
    <w:rsid w:val="00422897"/>
    <w:rsid w:val="004235B6"/>
    <w:rsid w:val="00423C34"/>
    <w:rsid w:val="00424ADB"/>
    <w:rsid w:val="004256C1"/>
    <w:rsid w:val="00425EDE"/>
    <w:rsid w:val="004268CA"/>
    <w:rsid w:val="00426A5F"/>
    <w:rsid w:val="0042717A"/>
    <w:rsid w:val="0042740D"/>
    <w:rsid w:val="004318D6"/>
    <w:rsid w:val="00433AB1"/>
    <w:rsid w:val="0043476B"/>
    <w:rsid w:val="00435701"/>
    <w:rsid w:val="004358F9"/>
    <w:rsid w:val="0043592A"/>
    <w:rsid w:val="00435D17"/>
    <w:rsid w:val="00435E54"/>
    <w:rsid w:val="00436507"/>
    <w:rsid w:val="00436F65"/>
    <w:rsid w:val="00437975"/>
    <w:rsid w:val="00440172"/>
    <w:rsid w:val="004402A0"/>
    <w:rsid w:val="00440E26"/>
    <w:rsid w:val="0044183D"/>
    <w:rsid w:val="00444B1E"/>
    <w:rsid w:val="00444EB9"/>
    <w:rsid w:val="00445A79"/>
    <w:rsid w:val="004465D7"/>
    <w:rsid w:val="00446F7D"/>
    <w:rsid w:val="004470FC"/>
    <w:rsid w:val="004504CF"/>
    <w:rsid w:val="00451AFF"/>
    <w:rsid w:val="00451B5B"/>
    <w:rsid w:val="00452151"/>
    <w:rsid w:val="00452369"/>
    <w:rsid w:val="00452F77"/>
    <w:rsid w:val="00453A68"/>
    <w:rsid w:val="004546AB"/>
    <w:rsid w:val="00454782"/>
    <w:rsid w:val="00454A73"/>
    <w:rsid w:val="0045543F"/>
    <w:rsid w:val="0045559E"/>
    <w:rsid w:val="0045600B"/>
    <w:rsid w:val="0045645D"/>
    <w:rsid w:val="00456ED9"/>
    <w:rsid w:val="00457123"/>
    <w:rsid w:val="0045768C"/>
    <w:rsid w:val="00457B87"/>
    <w:rsid w:val="00460AB4"/>
    <w:rsid w:val="00461385"/>
    <w:rsid w:val="0046279E"/>
    <w:rsid w:val="00463324"/>
    <w:rsid w:val="004654B7"/>
    <w:rsid w:val="00465B96"/>
    <w:rsid w:val="0046613D"/>
    <w:rsid w:val="0046666E"/>
    <w:rsid w:val="004674B1"/>
    <w:rsid w:val="00467AD7"/>
    <w:rsid w:val="00470036"/>
    <w:rsid w:val="004705C7"/>
    <w:rsid w:val="0047078C"/>
    <w:rsid w:val="004721B4"/>
    <w:rsid w:val="00473050"/>
    <w:rsid w:val="0047320C"/>
    <w:rsid w:val="00473898"/>
    <w:rsid w:val="00474017"/>
    <w:rsid w:val="00474DE1"/>
    <w:rsid w:val="00474E87"/>
    <w:rsid w:val="00475ADC"/>
    <w:rsid w:val="00475E2A"/>
    <w:rsid w:val="00476784"/>
    <w:rsid w:val="004771D9"/>
    <w:rsid w:val="00481526"/>
    <w:rsid w:val="00482539"/>
    <w:rsid w:val="0048320B"/>
    <w:rsid w:val="004832CC"/>
    <w:rsid w:val="00484275"/>
    <w:rsid w:val="004862C8"/>
    <w:rsid w:val="004869D3"/>
    <w:rsid w:val="00487E90"/>
    <w:rsid w:val="00490AC0"/>
    <w:rsid w:val="004918D6"/>
    <w:rsid w:val="004928D1"/>
    <w:rsid w:val="0049361F"/>
    <w:rsid w:val="00494BA3"/>
    <w:rsid w:val="00495BF6"/>
    <w:rsid w:val="00496A70"/>
    <w:rsid w:val="0049735D"/>
    <w:rsid w:val="004A063B"/>
    <w:rsid w:val="004A14E5"/>
    <w:rsid w:val="004A3EAC"/>
    <w:rsid w:val="004A442F"/>
    <w:rsid w:val="004A534A"/>
    <w:rsid w:val="004A5586"/>
    <w:rsid w:val="004A5600"/>
    <w:rsid w:val="004A586D"/>
    <w:rsid w:val="004A605E"/>
    <w:rsid w:val="004A6BCF"/>
    <w:rsid w:val="004A6CBF"/>
    <w:rsid w:val="004A703A"/>
    <w:rsid w:val="004A739F"/>
    <w:rsid w:val="004A73B4"/>
    <w:rsid w:val="004B09DC"/>
    <w:rsid w:val="004B0F88"/>
    <w:rsid w:val="004B13A0"/>
    <w:rsid w:val="004B41F9"/>
    <w:rsid w:val="004B51D7"/>
    <w:rsid w:val="004B5879"/>
    <w:rsid w:val="004B5D48"/>
    <w:rsid w:val="004B6382"/>
    <w:rsid w:val="004B63B0"/>
    <w:rsid w:val="004B6F29"/>
    <w:rsid w:val="004B76DD"/>
    <w:rsid w:val="004C098A"/>
    <w:rsid w:val="004C1ACB"/>
    <w:rsid w:val="004C1F14"/>
    <w:rsid w:val="004C305E"/>
    <w:rsid w:val="004C3723"/>
    <w:rsid w:val="004C470A"/>
    <w:rsid w:val="004C6496"/>
    <w:rsid w:val="004C6B41"/>
    <w:rsid w:val="004C7C4F"/>
    <w:rsid w:val="004D00DB"/>
    <w:rsid w:val="004D10B0"/>
    <w:rsid w:val="004D2A19"/>
    <w:rsid w:val="004D2A1E"/>
    <w:rsid w:val="004D2C50"/>
    <w:rsid w:val="004D41AB"/>
    <w:rsid w:val="004D5783"/>
    <w:rsid w:val="004D6802"/>
    <w:rsid w:val="004D736A"/>
    <w:rsid w:val="004D78E0"/>
    <w:rsid w:val="004E0238"/>
    <w:rsid w:val="004E06C2"/>
    <w:rsid w:val="004E0E46"/>
    <w:rsid w:val="004E11D0"/>
    <w:rsid w:val="004E1E7B"/>
    <w:rsid w:val="004E230A"/>
    <w:rsid w:val="004E2881"/>
    <w:rsid w:val="004E303F"/>
    <w:rsid w:val="004E3060"/>
    <w:rsid w:val="004E30DE"/>
    <w:rsid w:val="004E35F2"/>
    <w:rsid w:val="004E368F"/>
    <w:rsid w:val="004E36B6"/>
    <w:rsid w:val="004E442E"/>
    <w:rsid w:val="004E4528"/>
    <w:rsid w:val="004E4EA3"/>
    <w:rsid w:val="004E56ED"/>
    <w:rsid w:val="004E62FB"/>
    <w:rsid w:val="004E6E7D"/>
    <w:rsid w:val="004F0A80"/>
    <w:rsid w:val="004F244E"/>
    <w:rsid w:val="004F2F6C"/>
    <w:rsid w:val="004F3659"/>
    <w:rsid w:val="004F3CC6"/>
    <w:rsid w:val="004F3FEC"/>
    <w:rsid w:val="004F59ED"/>
    <w:rsid w:val="004F5A18"/>
    <w:rsid w:val="004F7235"/>
    <w:rsid w:val="00500D7D"/>
    <w:rsid w:val="00502201"/>
    <w:rsid w:val="00502300"/>
    <w:rsid w:val="0050255F"/>
    <w:rsid w:val="005026D3"/>
    <w:rsid w:val="00502A75"/>
    <w:rsid w:val="00503352"/>
    <w:rsid w:val="00503EA0"/>
    <w:rsid w:val="00504CF0"/>
    <w:rsid w:val="00504ED4"/>
    <w:rsid w:val="0050601C"/>
    <w:rsid w:val="005060E4"/>
    <w:rsid w:val="00506CEB"/>
    <w:rsid w:val="00506CF8"/>
    <w:rsid w:val="00506ED8"/>
    <w:rsid w:val="00507878"/>
    <w:rsid w:val="00507C3A"/>
    <w:rsid w:val="0051047E"/>
    <w:rsid w:val="005111E5"/>
    <w:rsid w:val="00512769"/>
    <w:rsid w:val="00512F31"/>
    <w:rsid w:val="00513CE0"/>
    <w:rsid w:val="00514A48"/>
    <w:rsid w:val="00516B7B"/>
    <w:rsid w:val="00517294"/>
    <w:rsid w:val="0051756A"/>
    <w:rsid w:val="00520ACE"/>
    <w:rsid w:val="005217E5"/>
    <w:rsid w:val="00522B9F"/>
    <w:rsid w:val="00524832"/>
    <w:rsid w:val="00526ABD"/>
    <w:rsid w:val="00526BCA"/>
    <w:rsid w:val="0052720E"/>
    <w:rsid w:val="005303ED"/>
    <w:rsid w:val="005324CA"/>
    <w:rsid w:val="00533902"/>
    <w:rsid w:val="00534007"/>
    <w:rsid w:val="00535386"/>
    <w:rsid w:val="005353DC"/>
    <w:rsid w:val="0053546A"/>
    <w:rsid w:val="0053551A"/>
    <w:rsid w:val="0053748F"/>
    <w:rsid w:val="00537CF4"/>
    <w:rsid w:val="0054012A"/>
    <w:rsid w:val="005403DE"/>
    <w:rsid w:val="005416D8"/>
    <w:rsid w:val="00541706"/>
    <w:rsid w:val="00541B58"/>
    <w:rsid w:val="00541D4D"/>
    <w:rsid w:val="00541FBD"/>
    <w:rsid w:val="0054233D"/>
    <w:rsid w:val="00542E59"/>
    <w:rsid w:val="00542EF0"/>
    <w:rsid w:val="005431FE"/>
    <w:rsid w:val="00544572"/>
    <w:rsid w:val="00544F1A"/>
    <w:rsid w:val="0054587F"/>
    <w:rsid w:val="005472AE"/>
    <w:rsid w:val="00547560"/>
    <w:rsid w:val="00551B9D"/>
    <w:rsid w:val="00552500"/>
    <w:rsid w:val="0055336D"/>
    <w:rsid w:val="00553FBD"/>
    <w:rsid w:val="00554958"/>
    <w:rsid w:val="00556F13"/>
    <w:rsid w:val="00557068"/>
    <w:rsid w:val="00561B5B"/>
    <w:rsid w:val="0056258D"/>
    <w:rsid w:val="00562686"/>
    <w:rsid w:val="00562D2D"/>
    <w:rsid w:val="0056336D"/>
    <w:rsid w:val="00563877"/>
    <w:rsid w:val="00563904"/>
    <w:rsid w:val="00563DF8"/>
    <w:rsid w:val="00566336"/>
    <w:rsid w:val="00566D3E"/>
    <w:rsid w:val="00566E6A"/>
    <w:rsid w:val="00570337"/>
    <w:rsid w:val="00570B5F"/>
    <w:rsid w:val="00570E8B"/>
    <w:rsid w:val="00571224"/>
    <w:rsid w:val="0057224B"/>
    <w:rsid w:val="00572391"/>
    <w:rsid w:val="0057297E"/>
    <w:rsid w:val="00572BD4"/>
    <w:rsid w:val="00573089"/>
    <w:rsid w:val="005730DC"/>
    <w:rsid w:val="005744E0"/>
    <w:rsid w:val="005755A2"/>
    <w:rsid w:val="00576D71"/>
    <w:rsid w:val="00576F7D"/>
    <w:rsid w:val="00577394"/>
    <w:rsid w:val="00577F0E"/>
    <w:rsid w:val="00581570"/>
    <w:rsid w:val="00582DBF"/>
    <w:rsid w:val="00583E1E"/>
    <w:rsid w:val="00584B2B"/>
    <w:rsid w:val="00585DFD"/>
    <w:rsid w:val="005861E0"/>
    <w:rsid w:val="0058630F"/>
    <w:rsid w:val="005867C1"/>
    <w:rsid w:val="00587200"/>
    <w:rsid w:val="005877E2"/>
    <w:rsid w:val="00593CF2"/>
    <w:rsid w:val="00594F11"/>
    <w:rsid w:val="00595FF0"/>
    <w:rsid w:val="00596630"/>
    <w:rsid w:val="00596958"/>
    <w:rsid w:val="00597123"/>
    <w:rsid w:val="005A079C"/>
    <w:rsid w:val="005A1892"/>
    <w:rsid w:val="005A1CD2"/>
    <w:rsid w:val="005A3DD1"/>
    <w:rsid w:val="005A485B"/>
    <w:rsid w:val="005A4C72"/>
    <w:rsid w:val="005A5435"/>
    <w:rsid w:val="005A55CD"/>
    <w:rsid w:val="005A5B42"/>
    <w:rsid w:val="005A6625"/>
    <w:rsid w:val="005A6757"/>
    <w:rsid w:val="005A67C0"/>
    <w:rsid w:val="005A72BC"/>
    <w:rsid w:val="005A7D23"/>
    <w:rsid w:val="005B0488"/>
    <w:rsid w:val="005B11BF"/>
    <w:rsid w:val="005B1638"/>
    <w:rsid w:val="005B1962"/>
    <w:rsid w:val="005B1D94"/>
    <w:rsid w:val="005B24D1"/>
    <w:rsid w:val="005B2A7A"/>
    <w:rsid w:val="005B31FE"/>
    <w:rsid w:val="005B3EAB"/>
    <w:rsid w:val="005B689B"/>
    <w:rsid w:val="005B7A99"/>
    <w:rsid w:val="005C0093"/>
    <w:rsid w:val="005C120D"/>
    <w:rsid w:val="005C1BAF"/>
    <w:rsid w:val="005C324F"/>
    <w:rsid w:val="005C3901"/>
    <w:rsid w:val="005C61D0"/>
    <w:rsid w:val="005C729C"/>
    <w:rsid w:val="005C7C5B"/>
    <w:rsid w:val="005D0D22"/>
    <w:rsid w:val="005D216F"/>
    <w:rsid w:val="005D3699"/>
    <w:rsid w:val="005D3B4D"/>
    <w:rsid w:val="005D4ABB"/>
    <w:rsid w:val="005D4D13"/>
    <w:rsid w:val="005D5561"/>
    <w:rsid w:val="005D74F9"/>
    <w:rsid w:val="005D78EA"/>
    <w:rsid w:val="005D7D42"/>
    <w:rsid w:val="005E1A38"/>
    <w:rsid w:val="005E2CA7"/>
    <w:rsid w:val="005E322D"/>
    <w:rsid w:val="005E3889"/>
    <w:rsid w:val="005E4446"/>
    <w:rsid w:val="005E4FCE"/>
    <w:rsid w:val="005E63F0"/>
    <w:rsid w:val="005E769C"/>
    <w:rsid w:val="005F2289"/>
    <w:rsid w:val="005F2BCE"/>
    <w:rsid w:val="005F5A2A"/>
    <w:rsid w:val="005F5D3E"/>
    <w:rsid w:val="005F68E7"/>
    <w:rsid w:val="005F729B"/>
    <w:rsid w:val="005F7553"/>
    <w:rsid w:val="005F79DC"/>
    <w:rsid w:val="005F7D1C"/>
    <w:rsid w:val="006003AE"/>
    <w:rsid w:val="00600554"/>
    <w:rsid w:val="00602838"/>
    <w:rsid w:val="0060389C"/>
    <w:rsid w:val="00604479"/>
    <w:rsid w:val="006047FF"/>
    <w:rsid w:val="006048D0"/>
    <w:rsid w:val="00604E41"/>
    <w:rsid w:val="006051B2"/>
    <w:rsid w:val="0060692B"/>
    <w:rsid w:val="00607252"/>
    <w:rsid w:val="00607319"/>
    <w:rsid w:val="00607358"/>
    <w:rsid w:val="00607C01"/>
    <w:rsid w:val="00610141"/>
    <w:rsid w:val="006112A8"/>
    <w:rsid w:val="006114A0"/>
    <w:rsid w:val="00611A9C"/>
    <w:rsid w:val="00612A8B"/>
    <w:rsid w:val="00613917"/>
    <w:rsid w:val="006167CD"/>
    <w:rsid w:val="0062491F"/>
    <w:rsid w:val="0062499E"/>
    <w:rsid w:val="00624E45"/>
    <w:rsid w:val="0062540D"/>
    <w:rsid w:val="00625448"/>
    <w:rsid w:val="00625CB5"/>
    <w:rsid w:val="00625EF3"/>
    <w:rsid w:val="0062615E"/>
    <w:rsid w:val="0063151B"/>
    <w:rsid w:val="00631AAF"/>
    <w:rsid w:val="00632A34"/>
    <w:rsid w:val="00633C2E"/>
    <w:rsid w:val="00633E4C"/>
    <w:rsid w:val="00636309"/>
    <w:rsid w:val="006365E5"/>
    <w:rsid w:val="00640BBC"/>
    <w:rsid w:val="00640F31"/>
    <w:rsid w:val="006414C1"/>
    <w:rsid w:val="00641F76"/>
    <w:rsid w:val="00642678"/>
    <w:rsid w:val="0064288C"/>
    <w:rsid w:val="00643650"/>
    <w:rsid w:val="006451D8"/>
    <w:rsid w:val="006454DA"/>
    <w:rsid w:val="006454F2"/>
    <w:rsid w:val="0064558D"/>
    <w:rsid w:val="00645D08"/>
    <w:rsid w:val="006462B7"/>
    <w:rsid w:val="006464D0"/>
    <w:rsid w:val="0064731B"/>
    <w:rsid w:val="006474A1"/>
    <w:rsid w:val="00647719"/>
    <w:rsid w:val="00647BED"/>
    <w:rsid w:val="00647DD6"/>
    <w:rsid w:val="00651213"/>
    <w:rsid w:val="0065151F"/>
    <w:rsid w:val="006518DA"/>
    <w:rsid w:val="00651D09"/>
    <w:rsid w:val="00652622"/>
    <w:rsid w:val="006526B9"/>
    <w:rsid w:val="0065324A"/>
    <w:rsid w:val="006539A8"/>
    <w:rsid w:val="006542AC"/>
    <w:rsid w:val="0065486A"/>
    <w:rsid w:val="00654A0C"/>
    <w:rsid w:val="0065505F"/>
    <w:rsid w:val="00655DAA"/>
    <w:rsid w:val="00660614"/>
    <w:rsid w:val="00661152"/>
    <w:rsid w:val="00661408"/>
    <w:rsid w:val="006664C8"/>
    <w:rsid w:val="00666BB6"/>
    <w:rsid w:val="00667F69"/>
    <w:rsid w:val="00670BFA"/>
    <w:rsid w:val="0067297A"/>
    <w:rsid w:val="00672A51"/>
    <w:rsid w:val="006733E4"/>
    <w:rsid w:val="00673F73"/>
    <w:rsid w:val="006740EA"/>
    <w:rsid w:val="00674B96"/>
    <w:rsid w:val="00675100"/>
    <w:rsid w:val="00676829"/>
    <w:rsid w:val="00676AF3"/>
    <w:rsid w:val="00680544"/>
    <w:rsid w:val="0068056D"/>
    <w:rsid w:val="006809A2"/>
    <w:rsid w:val="00680DB9"/>
    <w:rsid w:val="00680E5E"/>
    <w:rsid w:val="0068147F"/>
    <w:rsid w:val="00681AA2"/>
    <w:rsid w:val="006821AB"/>
    <w:rsid w:val="00682F36"/>
    <w:rsid w:val="00683EFE"/>
    <w:rsid w:val="00684C4A"/>
    <w:rsid w:val="00685B36"/>
    <w:rsid w:val="00685BFD"/>
    <w:rsid w:val="00686AAD"/>
    <w:rsid w:val="00687B98"/>
    <w:rsid w:val="0069060F"/>
    <w:rsid w:val="00690614"/>
    <w:rsid w:val="00690D53"/>
    <w:rsid w:val="0069147F"/>
    <w:rsid w:val="006920A1"/>
    <w:rsid w:val="00693FD9"/>
    <w:rsid w:val="00695983"/>
    <w:rsid w:val="006A0F40"/>
    <w:rsid w:val="006A29CF"/>
    <w:rsid w:val="006A2F17"/>
    <w:rsid w:val="006A4422"/>
    <w:rsid w:val="006A47BD"/>
    <w:rsid w:val="006A6404"/>
    <w:rsid w:val="006B14D9"/>
    <w:rsid w:val="006B15D1"/>
    <w:rsid w:val="006B1CD5"/>
    <w:rsid w:val="006B2077"/>
    <w:rsid w:val="006B2781"/>
    <w:rsid w:val="006B2A40"/>
    <w:rsid w:val="006B5AD7"/>
    <w:rsid w:val="006B5BB5"/>
    <w:rsid w:val="006B6803"/>
    <w:rsid w:val="006B6A78"/>
    <w:rsid w:val="006C0617"/>
    <w:rsid w:val="006C0633"/>
    <w:rsid w:val="006C070B"/>
    <w:rsid w:val="006C1626"/>
    <w:rsid w:val="006C257D"/>
    <w:rsid w:val="006C26B9"/>
    <w:rsid w:val="006C3454"/>
    <w:rsid w:val="006C369A"/>
    <w:rsid w:val="006C3B67"/>
    <w:rsid w:val="006C47B0"/>
    <w:rsid w:val="006C501F"/>
    <w:rsid w:val="006C582F"/>
    <w:rsid w:val="006C7D24"/>
    <w:rsid w:val="006D0394"/>
    <w:rsid w:val="006D2123"/>
    <w:rsid w:val="006D2C72"/>
    <w:rsid w:val="006D342E"/>
    <w:rsid w:val="006D361C"/>
    <w:rsid w:val="006D4EF3"/>
    <w:rsid w:val="006D5397"/>
    <w:rsid w:val="006D5427"/>
    <w:rsid w:val="006D69D9"/>
    <w:rsid w:val="006D7B8F"/>
    <w:rsid w:val="006D7ECA"/>
    <w:rsid w:val="006E00C4"/>
    <w:rsid w:val="006E0583"/>
    <w:rsid w:val="006E2114"/>
    <w:rsid w:val="006E50F0"/>
    <w:rsid w:val="006E651C"/>
    <w:rsid w:val="006E6780"/>
    <w:rsid w:val="006E7025"/>
    <w:rsid w:val="006F080C"/>
    <w:rsid w:val="006F091B"/>
    <w:rsid w:val="006F09B5"/>
    <w:rsid w:val="006F0F4A"/>
    <w:rsid w:val="006F21A7"/>
    <w:rsid w:val="006F2758"/>
    <w:rsid w:val="006F28E9"/>
    <w:rsid w:val="006F2903"/>
    <w:rsid w:val="006F3499"/>
    <w:rsid w:val="006F37A8"/>
    <w:rsid w:val="006F46CD"/>
    <w:rsid w:val="006F4E5D"/>
    <w:rsid w:val="006F576B"/>
    <w:rsid w:val="00700F30"/>
    <w:rsid w:val="00701455"/>
    <w:rsid w:val="0070188E"/>
    <w:rsid w:val="00703634"/>
    <w:rsid w:val="00703F80"/>
    <w:rsid w:val="00705D59"/>
    <w:rsid w:val="0070636C"/>
    <w:rsid w:val="00707A3E"/>
    <w:rsid w:val="0071142F"/>
    <w:rsid w:val="007139D0"/>
    <w:rsid w:val="007151EE"/>
    <w:rsid w:val="007153DA"/>
    <w:rsid w:val="00716A98"/>
    <w:rsid w:val="00717135"/>
    <w:rsid w:val="00717EB4"/>
    <w:rsid w:val="007202E6"/>
    <w:rsid w:val="00720DB4"/>
    <w:rsid w:val="00721037"/>
    <w:rsid w:val="00721332"/>
    <w:rsid w:val="00721966"/>
    <w:rsid w:val="00722048"/>
    <w:rsid w:val="00722303"/>
    <w:rsid w:val="00725296"/>
    <w:rsid w:val="00725EC5"/>
    <w:rsid w:val="00726029"/>
    <w:rsid w:val="0072682E"/>
    <w:rsid w:val="00730AB2"/>
    <w:rsid w:val="00733B46"/>
    <w:rsid w:val="007340A2"/>
    <w:rsid w:val="00734927"/>
    <w:rsid w:val="007352B6"/>
    <w:rsid w:val="0073618A"/>
    <w:rsid w:val="007369B6"/>
    <w:rsid w:val="00736AE4"/>
    <w:rsid w:val="00736B11"/>
    <w:rsid w:val="007373C0"/>
    <w:rsid w:val="007374F1"/>
    <w:rsid w:val="0074124A"/>
    <w:rsid w:val="00741F85"/>
    <w:rsid w:val="00743933"/>
    <w:rsid w:val="00743DFE"/>
    <w:rsid w:val="00744239"/>
    <w:rsid w:val="00744CB6"/>
    <w:rsid w:val="00744DA7"/>
    <w:rsid w:val="00746928"/>
    <w:rsid w:val="00746D51"/>
    <w:rsid w:val="00747C88"/>
    <w:rsid w:val="007501F1"/>
    <w:rsid w:val="007503AB"/>
    <w:rsid w:val="00750422"/>
    <w:rsid w:val="00753204"/>
    <w:rsid w:val="0075323B"/>
    <w:rsid w:val="00753A9F"/>
    <w:rsid w:val="00754B00"/>
    <w:rsid w:val="00754D2A"/>
    <w:rsid w:val="0075508D"/>
    <w:rsid w:val="007553D2"/>
    <w:rsid w:val="00756031"/>
    <w:rsid w:val="00756DBA"/>
    <w:rsid w:val="0075781E"/>
    <w:rsid w:val="00760F78"/>
    <w:rsid w:val="007617DA"/>
    <w:rsid w:val="0076218F"/>
    <w:rsid w:val="00764761"/>
    <w:rsid w:val="00764F60"/>
    <w:rsid w:val="007650F2"/>
    <w:rsid w:val="0076512B"/>
    <w:rsid w:val="00765FAC"/>
    <w:rsid w:val="00767474"/>
    <w:rsid w:val="00770618"/>
    <w:rsid w:val="00770E1F"/>
    <w:rsid w:val="00771C21"/>
    <w:rsid w:val="00772230"/>
    <w:rsid w:val="00772B57"/>
    <w:rsid w:val="00774D1D"/>
    <w:rsid w:val="007750F8"/>
    <w:rsid w:val="00775702"/>
    <w:rsid w:val="00775E99"/>
    <w:rsid w:val="007762E7"/>
    <w:rsid w:val="007763CD"/>
    <w:rsid w:val="007768A1"/>
    <w:rsid w:val="00776F5D"/>
    <w:rsid w:val="0077740D"/>
    <w:rsid w:val="00777AF1"/>
    <w:rsid w:val="00780CBF"/>
    <w:rsid w:val="00780FAE"/>
    <w:rsid w:val="00781832"/>
    <w:rsid w:val="0078193E"/>
    <w:rsid w:val="00783149"/>
    <w:rsid w:val="007836FB"/>
    <w:rsid w:val="00783757"/>
    <w:rsid w:val="0078509D"/>
    <w:rsid w:val="0078584B"/>
    <w:rsid w:val="00785D81"/>
    <w:rsid w:val="007864D3"/>
    <w:rsid w:val="0079136F"/>
    <w:rsid w:val="0079267D"/>
    <w:rsid w:val="00793DA0"/>
    <w:rsid w:val="00793EF5"/>
    <w:rsid w:val="007944A5"/>
    <w:rsid w:val="007949F4"/>
    <w:rsid w:val="00794BC7"/>
    <w:rsid w:val="00794E8D"/>
    <w:rsid w:val="00795101"/>
    <w:rsid w:val="00796212"/>
    <w:rsid w:val="00796D05"/>
    <w:rsid w:val="007A0472"/>
    <w:rsid w:val="007A0616"/>
    <w:rsid w:val="007A0E70"/>
    <w:rsid w:val="007A1323"/>
    <w:rsid w:val="007A160E"/>
    <w:rsid w:val="007A194B"/>
    <w:rsid w:val="007A19EA"/>
    <w:rsid w:val="007A2260"/>
    <w:rsid w:val="007A2DAE"/>
    <w:rsid w:val="007A2F5F"/>
    <w:rsid w:val="007A303C"/>
    <w:rsid w:val="007A3913"/>
    <w:rsid w:val="007A3A4C"/>
    <w:rsid w:val="007A3CAC"/>
    <w:rsid w:val="007A3E9B"/>
    <w:rsid w:val="007A4E70"/>
    <w:rsid w:val="007A5F92"/>
    <w:rsid w:val="007A6BF0"/>
    <w:rsid w:val="007A6F7E"/>
    <w:rsid w:val="007A709A"/>
    <w:rsid w:val="007A79CF"/>
    <w:rsid w:val="007B06DE"/>
    <w:rsid w:val="007B1B32"/>
    <w:rsid w:val="007B1C82"/>
    <w:rsid w:val="007B1DD3"/>
    <w:rsid w:val="007B44A2"/>
    <w:rsid w:val="007B45A3"/>
    <w:rsid w:val="007B4E06"/>
    <w:rsid w:val="007B5314"/>
    <w:rsid w:val="007B5E2F"/>
    <w:rsid w:val="007B633F"/>
    <w:rsid w:val="007B6F52"/>
    <w:rsid w:val="007B7DF6"/>
    <w:rsid w:val="007C082D"/>
    <w:rsid w:val="007C09EB"/>
    <w:rsid w:val="007C1D64"/>
    <w:rsid w:val="007C32D7"/>
    <w:rsid w:val="007C4A51"/>
    <w:rsid w:val="007C4C89"/>
    <w:rsid w:val="007C53F8"/>
    <w:rsid w:val="007C552F"/>
    <w:rsid w:val="007C5D8A"/>
    <w:rsid w:val="007C5EE0"/>
    <w:rsid w:val="007C7728"/>
    <w:rsid w:val="007D18CC"/>
    <w:rsid w:val="007D27F1"/>
    <w:rsid w:val="007D28CE"/>
    <w:rsid w:val="007D2F35"/>
    <w:rsid w:val="007D3BA5"/>
    <w:rsid w:val="007D556D"/>
    <w:rsid w:val="007D5B09"/>
    <w:rsid w:val="007D6519"/>
    <w:rsid w:val="007D6A10"/>
    <w:rsid w:val="007D739A"/>
    <w:rsid w:val="007E01F9"/>
    <w:rsid w:val="007E09D7"/>
    <w:rsid w:val="007E0CAA"/>
    <w:rsid w:val="007E1072"/>
    <w:rsid w:val="007E2737"/>
    <w:rsid w:val="007E295F"/>
    <w:rsid w:val="007E383A"/>
    <w:rsid w:val="007E3D70"/>
    <w:rsid w:val="007E4813"/>
    <w:rsid w:val="007E572E"/>
    <w:rsid w:val="007E5D03"/>
    <w:rsid w:val="007E5F42"/>
    <w:rsid w:val="007E726D"/>
    <w:rsid w:val="007E79F2"/>
    <w:rsid w:val="007F07AB"/>
    <w:rsid w:val="007F10B8"/>
    <w:rsid w:val="007F112C"/>
    <w:rsid w:val="007F15A9"/>
    <w:rsid w:val="007F21A6"/>
    <w:rsid w:val="007F359E"/>
    <w:rsid w:val="007F38F9"/>
    <w:rsid w:val="007F41AF"/>
    <w:rsid w:val="007F63CA"/>
    <w:rsid w:val="007F6D9C"/>
    <w:rsid w:val="007F7193"/>
    <w:rsid w:val="007F74B0"/>
    <w:rsid w:val="0080008D"/>
    <w:rsid w:val="00800392"/>
    <w:rsid w:val="00801E8B"/>
    <w:rsid w:val="008020EC"/>
    <w:rsid w:val="00802528"/>
    <w:rsid w:val="0080352A"/>
    <w:rsid w:val="00803CAD"/>
    <w:rsid w:val="008043F5"/>
    <w:rsid w:val="00804B3F"/>
    <w:rsid w:val="00805846"/>
    <w:rsid w:val="00805C0E"/>
    <w:rsid w:val="00805FB1"/>
    <w:rsid w:val="0080613B"/>
    <w:rsid w:val="00806F9B"/>
    <w:rsid w:val="008076F2"/>
    <w:rsid w:val="008101F6"/>
    <w:rsid w:val="0081073D"/>
    <w:rsid w:val="00811ADD"/>
    <w:rsid w:val="00811F5B"/>
    <w:rsid w:val="0081208A"/>
    <w:rsid w:val="00814321"/>
    <w:rsid w:val="008167FC"/>
    <w:rsid w:val="008169B7"/>
    <w:rsid w:val="00823FDE"/>
    <w:rsid w:val="00824957"/>
    <w:rsid w:val="00826E8A"/>
    <w:rsid w:val="00830453"/>
    <w:rsid w:val="008310BE"/>
    <w:rsid w:val="00831BF5"/>
    <w:rsid w:val="00831DEF"/>
    <w:rsid w:val="0083202C"/>
    <w:rsid w:val="00832C64"/>
    <w:rsid w:val="0083388B"/>
    <w:rsid w:val="00833C3D"/>
    <w:rsid w:val="00834D84"/>
    <w:rsid w:val="008359C3"/>
    <w:rsid w:val="00836215"/>
    <w:rsid w:val="00836717"/>
    <w:rsid w:val="00836BCA"/>
    <w:rsid w:val="00836D4F"/>
    <w:rsid w:val="00837B9F"/>
    <w:rsid w:val="008403E4"/>
    <w:rsid w:val="00840860"/>
    <w:rsid w:val="00841419"/>
    <w:rsid w:val="00841726"/>
    <w:rsid w:val="00841CF9"/>
    <w:rsid w:val="00843DAE"/>
    <w:rsid w:val="00843F9F"/>
    <w:rsid w:val="00844453"/>
    <w:rsid w:val="00844496"/>
    <w:rsid w:val="00845972"/>
    <w:rsid w:val="008461D9"/>
    <w:rsid w:val="00850869"/>
    <w:rsid w:val="0085309E"/>
    <w:rsid w:val="00853238"/>
    <w:rsid w:val="00853A64"/>
    <w:rsid w:val="00856288"/>
    <w:rsid w:val="008571D8"/>
    <w:rsid w:val="008573A6"/>
    <w:rsid w:val="0085761F"/>
    <w:rsid w:val="00860BCB"/>
    <w:rsid w:val="00862176"/>
    <w:rsid w:val="008628F5"/>
    <w:rsid w:val="0086292A"/>
    <w:rsid w:val="0086458A"/>
    <w:rsid w:val="00864C49"/>
    <w:rsid w:val="00864FA7"/>
    <w:rsid w:val="0086504D"/>
    <w:rsid w:val="008675EF"/>
    <w:rsid w:val="0087010D"/>
    <w:rsid w:val="00870B02"/>
    <w:rsid w:val="00874B72"/>
    <w:rsid w:val="00875E90"/>
    <w:rsid w:val="008763D5"/>
    <w:rsid w:val="0087739B"/>
    <w:rsid w:val="00880FFB"/>
    <w:rsid w:val="00881057"/>
    <w:rsid w:val="008812F7"/>
    <w:rsid w:val="008825A2"/>
    <w:rsid w:val="00883E3B"/>
    <w:rsid w:val="008852F9"/>
    <w:rsid w:val="00885993"/>
    <w:rsid w:val="00885A8D"/>
    <w:rsid w:val="00885BC8"/>
    <w:rsid w:val="00886B1A"/>
    <w:rsid w:val="00886BEE"/>
    <w:rsid w:val="008913BE"/>
    <w:rsid w:val="0089167A"/>
    <w:rsid w:val="00891930"/>
    <w:rsid w:val="00892203"/>
    <w:rsid w:val="00892496"/>
    <w:rsid w:val="00893503"/>
    <w:rsid w:val="00893DFC"/>
    <w:rsid w:val="00894824"/>
    <w:rsid w:val="00895F9F"/>
    <w:rsid w:val="008967A9"/>
    <w:rsid w:val="00896D42"/>
    <w:rsid w:val="008A2351"/>
    <w:rsid w:val="008A286A"/>
    <w:rsid w:val="008A296D"/>
    <w:rsid w:val="008A2B96"/>
    <w:rsid w:val="008A3025"/>
    <w:rsid w:val="008A46A8"/>
    <w:rsid w:val="008A4797"/>
    <w:rsid w:val="008A4E9B"/>
    <w:rsid w:val="008A6261"/>
    <w:rsid w:val="008A6ACF"/>
    <w:rsid w:val="008A6AD8"/>
    <w:rsid w:val="008A6AF1"/>
    <w:rsid w:val="008A705C"/>
    <w:rsid w:val="008B0992"/>
    <w:rsid w:val="008B0C65"/>
    <w:rsid w:val="008B1AC3"/>
    <w:rsid w:val="008B1DC5"/>
    <w:rsid w:val="008B20E6"/>
    <w:rsid w:val="008B40CF"/>
    <w:rsid w:val="008B4686"/>
    <w:rsid w:val="008B4DF4"/>
    <w:rsid w:val="008B6B0B"/>
    <w:rsid w:val="008B6ECB"/>
    <w:rsid w:val="008B7600"/>
    <w:rsid w:val="008B7722"/>
    <w:rsid w:val="008C0559"/>
    <w:rsid w:val="008C0B02"/>
    <w:rsid w:val="008C11CE"/>
    <w:rsid w:val="008C52CA"/>
    <w:rsid w:val="008C5719"/>
    <w:rsid w:val="008C5BCF"/>
    <w:rsid w:val="008C635E"/>
    <w:rsid w:val="008C6CEF"/>
    <w:rsid w:val="008C7100"/>
    <w:rsid w:val="008C7DD4"/>
    <w:rsid w:val="008D0916"/>
    <w:rsid w:val="008D1AB4"/>
    <w:rsid w:val="008D2E91"/>
    <w:rsid w:val="008D3714"/>
    <w:rsid w:val="008D38C9"/>
    <w:rsid w:val="008D4A5E"/>
    <w:rsid w:val="008D4AEF"/>
    <w:rsid w:val="008D51A3"/>
    <w:rsid w:val="008D69C1"/>
    <w:rsid w:val="008D74CF"/>
    <w:rsid w:val="008E1046"/>
    <w:rsid w:val="008E3383"/>
    <w:rsid w:val="008E3B7A"/>
    <w:rsid w:val="008E3CA1"/>
    <w:rsid w:val="008E4059"/>
    <w:rsid w:val="008E4652"/>
    <w:rsid w:val="008E4E9A"/>
    <w:rsid w:val="008E51E0"/>
    <w:rsid w:val="008E5F62"/>
    <w:rsid w:val="008E671E"/>
    <w:rsid w:val="008E7135"/>
    <w:rsid w:val="008E7474"/>
    <w:rsid w:val="008F36B7"/>
    <w:rsid w:val="008F3AB0"/>
    <w:rsid w:val="008F44E4"/>
    <w:rsid w:val="008F5539"/>
    <w:rsid w:val="008F692B"/>
    <w:rsid w:val="00900A09"/>
    <w:rsid w:val="00901011"/>
    <w:rsid w:val="00901C2D"/>
    <w:rsid w:val="00901D6C"/>
    <w:rsid w:val="009020DC"/>
    <w:rsid w:val="00902A95"/>
    <w:rsid w:val="00902FAE"/>
    <w:rsid w:val="00903E41"/>
    <w:rsid w:val="0090406F"/>
    <w:rsid w:val="0090446A"/>
    <w:rsid w:val="00904881"/>
    <w:rsid w:val="00905C6B"/>
    <w:rsid w:val="009063FE"/>
    <w:rsid w:val="00907AF6"/>
    <w:rsid w:val="009106E9"/>
    <w:rsid w:val="00911180"/>
    <w:rsid w:val="00911450"/>
    <w:rsid w:val="00911893"/>
    <w:rsid w:val="0091427F"/>
    <w:rsid w:val="00914D14"/>
    <w:rsid w:val="00915B3C"/>
    <w:rsid w:val="0091604C"/>
    <w:rsid w:val="009162FC"/>
    <w:rsid w:val="00916AA0"/>
    <w:rsid w:val="009201FE"/>
    <w:rsid w:val="009204D8"/>
    <w:rsid w:val="00920945"/>
    <w:rsid w:val="00920CF1"/>
    <w:rsid w:val="009217B9"/>
    <w:rsid w:val="00921A4B"/>
    <w:rsid w:val="009226E0"/>
    <w:rsid w:val="00923635"/>
    <w:rsid w:val="00923D5D"/>
    <w:rsid w:val="00924F97"/>
    <w:rsid w:val="00926BB5"/>
    <w:rsid w:val="0092708D"/>
    <w:rsid w:val="0093024D"/>
    <w:rsid w:val="00930732"/>
    <w:rsid w:val="0093079B"/>
    <w:rsid w:val="009312D4"/>
    <w:rsid w:val="009313AF"/>
    <w:rsid w:val="00932077"/>
    <w:rsid w:val="009330C6"/>
    <w:rsid w:val="00934D63"/>
    <w:rsid w:val="00935522"/>
    <w:rsid w:val="00935DDD"/>
    <w:rsid w:val="00935F88"/>
    <w:rsid w:val="00936974"/>
    <w:rsid w:val="00937740"/>
    <w:rsid w:val="00937750"/>
    <w:rsid w:val="00937CE2"/>
    <w:rsid w:val="00941207"/>
    <w:rsid w:val="00941849"/>
    <w:rsid w:val="0094186B"/>
    <w:rsid w:val="00941AE7"/>
    <w:rsid w:val="009434C4"/>
    <w:rsid w:val="0094475E"/>
    <w:rsid w:val="0094580B"/>
    <w:rsid w:val="0094774C"/>
    <w:rsid w:val="00950BB9"/>
    <w:rsid w:val="0095133D"/>
    <w:rsid w:val="00952A6E"/>
    <w:rsid w:val="00952FD9"/>
    <w:rsid w:val="00953BDD"/>
    <w:rsid w:val="009548A4"/>
    <w:rsid w:val="00956176"/>
    <w:rsid w:val="009601BA"/>
    <w:rsid w:val="00960D43"/>
    <w:rsid w:val="00960FDA"/>
    <w:rsid w:val="009626C8"/>
    <w:rsid w:val="009629FE"/>
    <w:rsid w:val="00963E7F"/>
    <w:rsid w:val="009648C1"/>
    <w:rsid w:val="00964FEB"/>
    <w:rsid w:val="00965B3C"/>
    <w:rsid w:val="00965D88"/>
    <w:rsid w:val="00965DC3"/>
    <w:rsid w:val="00966E31"/>
    <w:rsid w:val="00966F3A"/>
    <w:rsid w:val="009705C5"/>
    <w:rsid w:val="0097203D"/>
    <w:rsid w:val="00972C96"/>
    <w:rsid w:val="00973BEB"/>
    <w:rsid w:val="00973C92"/>
    <w:rsid w:val="00975547"/>
    <w:rsid w:val="00975699"/>
    <w:rsid w:val="009756A7"/>
    <w:rsid w:val="00976B2E"/>
    <w:rsid w:val="00976F2C"/>
    <w:rsid w:val="00977D0A"/>
    <w:rsid w:val="009809D6"/>
    <w:rsid w:val="00981B12"/>
    <w:rsid w:val="00981F5B"/>
    <w:rsid w:val="009836AF"/>
    <w:rsid w:val="00983BB9"/>
    <w:rsid w:val="0098456F"/>
    <w:rsid w:val="00984E46"/>
    <w:rsid w:val="00985098"/>
    <w:rsid w:val="00985231"/>
    <w:rsid w:val="009854EC"/>
    <w:rsid w:val="009877EE"/>
    <w:rsid w:val="00987EAF"/>
    <w:rsid w:val="009905DA"/>
    <w:rsid w:val="00990BD6"/>
    <w:rsid w:val="0099129C"/>
    <w:rsid w:val="009916EA"/>
    <w:rsid w:val="00995459"/>
    <w:rsid w:val="00996565"/>
    <w:rsid w:val="00997511"/>
    <w:rsid w:val="009A0486"/>
    <w:rsid w:val="009A1643"/>
    <w:rsid w:val="009A1BF3"/>
    <w:rsid w:val="009A1D16"/>
    <w:rsid w:val="009A1ED5"/>
    <w:rsid w:val="009A28DD"/>
    <w:rsid w:val="009A2CA4"/>
    <w:rsid w:val="009A2CC6"/>
    <w:rsid w:val="009A2DD1"/>
    <w:rsid w:val="009A2F6A"/>
    <w:rsid w:val="009A3C89"/>
    <w:rsid w:val="009A3F53"/>
    <w:rsid w:val="009A4896"/>
    <w:rsid w:val="009A500E"/>
    <w:rsid w:val="009A666B"/>
    <w:rsid w:val="009A6EE0"/>
    <w:rsid w:val="009B14D3"/>
    <w:rsid w:val="009B1A7C"/>
    <w:rsid w:val="009B2750"/>
    <w:rsid w:val="009B2AFE"/>
    <w:rsid w:val="009B2F49"/>
    <w:rsid w:val="009B33DD"/>
    <w:rsid w:val="009B34D8"/>
    <w:rsid w:val="009B4DF1"/>
    <w:rsid w:val="009B4FD5"/>
    <w:rsid w:val="009B6246"/>
    <w:rsid w:val="009B6365"/>
    <w:rsid w:val="009B7DB0"/>
    <w:rsid w:val="009B7E63"/>
    <w:rsid w:val="009C0BF1"/>
    <w:rsid w:val="009C0D9E"/>
    <w:rsid w:val="009C15C2"/>
    <w:rsid w:val="009C1E6B"/>
    <w:rsid w:val="009C3CC5"/>
    <w:rsid w:val="009C4455"/>
    <w:rsid w:val="009C452E"/>
    <w:rsid w:val="009C5C8B"/>
    <w:rsid w:val="009C6378"/>
    <w:rsid w:val="009C6D2B"/>
    <w:rsid w:val="009C79D4"/>
    <w:rsid w:val="009C7F11"/>
    <w:rsid w:val="009D0755"/>
    <w:rsid w:val="009D1794"/>
    <w:rsid w:val="009D36C5"/>
    <w:rsid w:val="009D396C"/>
    <w:rsid w:val="009D3E4E"/>
    <w:rsid w:val="009D4216"/>
    <w:rsid w:val="009D479D"/>
    <w:rsid w:val="009D494F"/>
    <w:rsid w:val="009D539D"/>
    <w:rsid w:val="009D6FF1"/>
    <w:rsid w:val="009D7799"/>
    <w:rsid w:val="009D78DA"/>
    <w:rsid w:val="009E0F56"/>
    <w:rsid w:val="009E175C"/>
    <w:rsid w:val="009E2B6C"/>
    <w:rsid w:val="009E402C"/>
    <w:rsid w:val="009E6765"/>
    <w:rsid w:val="009F0B38"/>
    <w:rsid w:val="009F2084"/>
    <w:rsid w:val="009F2889"/>
    <w:rsid w:val="009F2A15"/>
    <w:rsid w:val="009F3AF2"/>
    <w:rsid w:val="009F45E2"/>
    <w:rsid w:val="009F48E9"/>
    <w:rsid w:val="009F56E7"/>
    <w:rsid w:val="009F5A32"/>
    <w:rsid w:val="009F7914"/>
    <w:rsid w:val="009F7BED"/>
    <w:rsid w:val="009F7FC0"/>
    <w:rsid w:val="00A004D7"/>
    <w:rsid w:val="00A00AAB"/>
    <w:rsid w:val="00A028E7"/>
    <w:rsid w:val="00A03F44"/>
    <w:rsid w:val="00A05977"/>
    <w:rsid w:val="00A06318"/>
    <w:rsid w:val="00A07317"/>
    <w:rsid w:val="00A07477"/>
    <w:rsid w:val="00A079E8"/>
    <w:rsid w:val="00A07A9C"/>
    <w:rsid w:val="00A07E08"/>
    <w:rsid w:val="00A10177"/>
    <w:rsid w:val="00A10394"/>
    <w:rsid w:val="00A107B3"/>
    <w:rsid w:val="00A11724"/>
    <w:rsid w:val="00A11829"/>
    <w:rsid w:val="00A1309C"/>
    <w:rsid w:val="00A13321"/>
    <w:rsid w:val="00A1337A"/>
    <w:rsid w:val="00A13EEA"/>
    <w:rsid w:val="00A13F45"/>
    <w:rsid w:val="00A148CE"/>
    <w:rsid w:val="00A16753"/>
    <w:rsid w:val="00A16933"/>
    <w:rsid w:val="00A17F67"/>
    <w:rsid w:val="00A2097D"/>
    <w:rsid w:val="00A214A5"/>
    <w:rsid w:val="00A21566"/>
    <w:rsid w:val="00A2197D"/>
    <w:rsid w:val="00A21999"/>
    <w:rsid w:val="00A21BB5"/>
    <w:rsid w:val="00A2235C"/>
    <w:rsid w:val="00A22473"/>
    <w:rsid w:val="00A2256E"/>
    <w:rsid w:val="00A22F41"/>
    <w:rsid w:val="00A2323A"/>
    <w:rsid w:val="00A23297"/>
    <w:rsid w:val="00A24A1C"/>
    <w:rsid w:val="00A25237"/>
    <w:rsid w:val="00A25D76"/>
    <w:rsid w:val="00A26848"/>
    <w:rsid w:val="00A26AC5"/>
    <w:rsid w:val="00A2712E"/>
    <w:rsid w:val="00A30AC4"/>
    <w:rsid w:val="00A30BBD"/>
    <w:rsid w:val="00A31238"/>
    <w:rsid w:val="00A31402"/>
    <w:rsid w:val="00A33B2A"/>
    <w:rsid w:val="00A34002"/>
    <w:rsid w:val="00A34245"/>
    <w:rsid w:val="00A34B08"/>
    <w:rsid w:val="00A3595E"/>
    <w:rsid w:val="00A360A5"/>
    <w:rsid w:val="00A36ABF"/>
    <w:rsid w:val="00A37A57"/>
    <w:rsid w:val="00A40071"/>
    <w:rsid w:val="00A40348"/>
    <w:rsid w:val="00A404B1"/>
    <w:rsid w:val="00A40A66"/>
    <w:rsid w:val="00A41676"/>
    <w:rsid w:val="00A4273A"/>
    <w:rsid w:val="00A43536"/>
    <w:rsid w:val="00A438C3"/>
    <w:rsid w:val="00A45483"/>
    <w:rsid w:val="00A45F02"/>
    <w:rsid w:val="00A46BB3"/>
    <w:rsid w:val="00A505E4"/>
    <w:rsid w:val="00A50BFD"/>
    <w:rsid w:val="00A51561"/>
    <w:rsid w:val="00A52FA0"/>
    <w:rsid w:val="00A541BB"/>
    <w:rsid w:val="00A5535B"/>
    <w:rsid w:val="00A55749"/>
    <w:rsid w:val="00A55B2C"/>
    <w:rsid w:val="00A57064"/>
    <w:rsid w:val="00A57536"/>
    <w:rsid w:val="00A5771D"/>
    <w:rsid w:val="00A57EB6"/>
    <w:rsid w:val="00A600F1"/>
    <w:rsid w:val="00A6011F"/>
    <w:rsid w:val="00A62577"/>
    <w:rsid w:val="00A64278"/>
    <w:rsid w:val="00A64815"/>
    <w:rsid w:val="00A65424"/>
    <w:rsid w:val="00A65BE6"/>
    <w:rsid w:val="00A66061"/>
    <w:rsid w:val="00A67E8F"/>
    <w:rsid w:val="00A7028D"/>
    <w:rsid w:val="00A708B4"/>
    <w:rsid w:val="00A71220"/>
    <w:rsid w:val="00A72359"/>
    <w:rsid w:val="00A738FE"/>
    <w:rsid w:val="00A73AB6"/>
    <w:rsid w:val="00A7434A"/>
    <w:rsid w:val="00A7503A"/>
    <w:rsid w:val="00A75A20"/>
    <w:rsid w:val="00A7602E"/>
    <w:rsid w:val="00A76087"/>
    <w:rsid w:val="00A76CD8"/>
    <w:rsid w:val="00A76D63"/>
    <w:rsid w:val="00A82741"/>
    <w:rsid w:val="00A8282B"/>
    <w:rsid w:val="00A82C0E"/>
    <w:rsid w:val="00A837D5"/>
    <w:rsid w:val="00A86844"/>
    <w:rsid w:val="00A869D5"/>
    <w:rsid w:val="00A86A38"/>
    <w:rsid w:val="00A86C3C"/>
    <w:rsid w:val="00A908D2"/>
    <w:rsid w:val="00A91790"/>
    <w:rsid w:val="00A91965"/>
    <w:rsid w:val="00A91A57"/>
    <w:rsid w:val="00A91CD2"/>
    <w:rsid w:val="00A92813"/>
    <w:rsid w:val="00A92E38"/>
    <w:rsid w:val="00A93A50"/>
    <w:rsid w:val="00A93EA3"/>
    <w:rsid w:val="00A946B0"/>
    <w:rsid w:val="00A950C6"/>
    <w:rsid w:val="00A95508"/>
    <w:rsid w:val="00A95CEC"/>
    <w:rsid w:val="00A96B33"/>
    <w:rsid w:val="00A973FB"/>
    <w:rsid w:val="00A9744E"/>
    <w:rsid w:val="00A97F19"/>
    <w:rsid w:val="00AA1199"/>
    <w:rsid w:val="00AA2342"/>
    <w:rsid w:val="00AA2C5D"/>
    <w:rsid w:val="00AA2D80"/>
    <w:rsid w:val="00AA4FA3"/>
    <w:rsid w:val="00AA534A"/>
    <w:rsid w:val="00AA6073"/>
    <w:rsid w:val="00AA7CFD"/>
    <w:rsid w:val="00AB0681"/>
    <w:rsid w:val="00AB14E6"/>
    <w:rsid w:val="00AB3BBC"/>
    <w:rsid w:val="00AB4051"/>
    <w:rsid w:val="00AB503B"/>
    <w:rsid w:val="00AB5FEF"/>
    <w:rsid w:val="00AB6521"/>
    <w:rsid w:val="00AB726B"/>
    <w:rsid w:val="00AC0C3E"/>
    <w:rsid w:val="00AC135E"/>
    <w:rsid w:val="00AC1472"/>
    <w:rsid w:val="00AC1F53"/>
    <w:rsid w:val="00AC26C4"/>
    <w:rsid w:val="00AC2846"/>
    <w:rsid w:val="00AC324C"/>
    <w:rsid w:val="00AC3A6C"/>
    <w:rsid w:val="00AC423C"/>
    <w:rsid w:val="00AC48E5"/>
    <w:rsid w:val="00AC4EAD"/>
    <w:rsid w:val="00AC5503"/>
    <w:rsid w:val="00AC6A35"/>
    <w:rsid w:val="00AC71A7"/>
    <w:rsid w:val="00AC7264"/>
    <w:rsid w:val="00AC76E1"/>
    <w:rsid w:val="00AC7915"/>
    <w:rsid w:val="00AD1313"/>
    <w:rsid w:val="00AD304F"/>
    <w:rsid w:val="00AD383A"/>
    <w:rsid w:val="00AD3D9F"/>
    <w:rsid w:val="00AD4020"/>
    <w:rsid w:val="00AD57C8"/>
    <w:rsid w:val="00AD6F05"/>
    <w:rsid w:val="00AD6F3C"/>
    <w:rsid w:val="00AD70B2"/>
    <w:rsid w:val="00AD7519"/>
    <w:rsid w:val="00AE0F0F"/>
    <w:rsid w:val="00AE1E9A"/>
    <w:rsid w:val="00AE2B31"/>
    <w:rsid w:val="00AE4005"/>
    <w:rsid w:val="00AE40EE"/>
    <w:rsid w:val="00AE7634"/>
    <w:rsid w:val="00AE7684"/>
    <w:rsid w:val="00AF0E45"/>
    <w:rsid w:val="00AF1B93"/>
    <w:rsid w:val="00AF3D01"/>
    <w:rsid w:val="00AF3F84"/>
    <w:rsid w:val="00AF42DE"/>
    <w:rsid w:val="00AF4BC1"/>
    <w:rsid w:val="00AF7873"/>
    <w:rsid w:val="00B00784"/>
    <w:rsid w:val="00B00921"/>
    <w:rsid w:val="00B0106C"/>
    <w:rsid w:val="00B01B8D"/>
    <w:rsid w:val="00B03D90"/>
    <w:rsid w:val="00B0409E"/>
    <w:rsid w:val="00B0491A"/>
    <w:rsid w:val="00B0523F"/>
    <w:rsid w:val="00B10001"/>
    <w:rsid w:val="00B10B17"/>
    <w:rsid w:val="00B110CF"/>
    <w:rsid w:val="00B117F7"/>
    <w:rsid w:val="00B129E4"/>
    <w:rsid w:val="00B14C5B"/>
    <w:rsid w:val="00B17576"/>
    <w:rsid w:val="00B20077"/>
    <w:rsid w:val="00B20608"/>
    <w:rsid w:val="00B20C1E"/>
    <w:rsid w:val="00B22873"/>
    <w:rsid w:val="00B232B6"/>
    <w:rsid w:val="00B23433"/>
    <w:rsid w:val="00B23454"/>
    <w:rsid w:val="00B2458D"/>
    <w:rsid w:val="00B24732"/>
    <w:rsid w:val="00B25073"/>
    <w:rsid w:val="00B251D0"/>
    <w:rsid w:val="00B26116"/>
    <w:rsid w:val="00B26D29"/>
    <w:rsid w:val="00B26FC2"/>
    <w:rsid w:val="00B27345"/>
    <w:rsid w:val="00B27B76"/>
    <w:rsid w:val="00B30CB1"/>
    <w:rsid w:val="00B32179"/>
    <w:rsid w:val="00B32235"/>
    <w:rsid w:val="00B3239A"/>
    <w:rsid w:val="00B3274E"/>
    <w:rsid w:val="00B32C20"/>
    <w:rsid w:val="00B32EAD"/>
    <w:rsid w:val="00B33B38"/>
    <w:rsid w:val="00B343A3"/>
    <w:rsid w:val="00B36425"/>
    <w:rsid w:val="00B37949"/>
    <w:rsid w:val="00B37F23"/>
    <w:rsid w:val="00B41304"/>
    <w:rsid w:val="00B4182A"/>
    <w:rsid w:val="00B437EE"/>
    <w:rsid w:val="00B43D6C"/>
    <w:rsid w:val="00B44862"/>
    <w:rsid w:val="00B44DEE"/>
    <w:rsid w:val="00B44EBB"/>
    <w:rsid w:val="00B45195"/>
    <w:rsid w:val="00B45BBB"/>
    <w:rsid w:val="00B46A21"/>
    <w:rsid w:val="00B46A6B"/>
    <w:rsid w:val="00B46F1F"/>
    <w:rsid w:val="00B47516"/>
    <w:rsid w:val="00B50DEB"/>
    <w:rsid w:val="00B50F46"/>
    <w:rsid w:val="00B51441"/>
    <w:rsid w:val="00B54B68"/>
    <w:rsid w:val="00B54BC9"/>
    <w:rsid w:val="00B54EF7"/>
    <w:rsid w:val="00B55E6D"/>
    <w:rsid w:val="00B560EA"/>
    <w:rsid w:val="00B5627D"/>
    <w:rsid w:val="00B57316"/>
    <w:rsid w:val="00B57DA9"/>
    <w:rsid w:val="00B60544"/>
    <w:rsid w:val="00B612F4"/>
    <w:rsid w:val="00B622F0"/>
    <w:rsid w:val="00B62622"/>
    <w:rsid w:val="00B65B73"/>
    <w:rsid w:val="00B66F24"/>
    <w:rsid w:val="00B670F3"/>
    <w:rsid w:val="00B67ED7"/>
    <w:rsid w:val="00B700C2"/>
    <w:rsid w:val="00B702EC"/>
    <w:rsid w:val="00B705C1"/>
    <w:rsid w:val="00B707FD"/>
    <w:rsid w:val="00B70FD7"/>
    <w:rsid w:val="00B71613"/>
    <w:rsid w:val="00B7169A"/>
    <w:rsid w:val="00B7172C"/>
    <w:rsid w:val="00B71F68"/>
    <w:rsid w:val="00B7253D"/>
    <w:rsid w:val="00B72CB6"/>
    <w:rsid w:val="00B72E75"/>
    <w:rsid w:val="00B73E04"/>
    <w:rsid w:val="00B73F90"/>
    <w:rsid w:val="00B75967"/>
    <w:rsid w:val="00B76FD0"/>
    <w:rsid w:val="00B81314"/>
    <w:rsid w:val="00B81491"/>
    <w:rsid w:val="00B81C84"/>
    <w:rsid w:val="00B823BA"/>
    <w:rsid w:val="00B83110"/>
    <w:rsid w:val="00B8641E"/>
    <w:rsid w:val="00B86E51"/>
    <w:rsid w:val="00B87117"/>
    <w:rsid w:val="00B8727E"/>
    <w:rsid w:val="00B873D4"/>
    <w:rsid w:val="00B908B7"/>
    <w:rsid w:val="00B926CF"/>
    <w:rsid w:val="00B926E7"/>
    <w:rsid w:val="00B92D04"/>
    <w:rsid w:val="00B9497D"/>
    <w:rsid w:val="00B94BB9"/>
    <w:rsid w:val="00B94FA3"/>
    <w:rsid w:val="00B967FB"/>
    <w:rsid w:val="00B96A7B"/>
    <w:rsid w:val="00B96F6D"/>
    <w:rsid w:val="00B97EA8"/>
    <w:rsid w:val="00BA2990"/>
    <w:rsid w:val="00BA30A5"/>
    <w:rsid w:val="00BA5BB5"/>
    <w:rsid w:val="00BA6B14"/>
    <w:rsid w:val="00BA719B"/>
    <w:rsid w:val="00BA767B"/>
    <w:rsid w:val="00BB0676"/>
    <w:rsid w:val="00BB0F6C"/>
    <w:rsid w:val="00BB190C"/>
    <w:rsid w:val="00BB329D"/>
    <w:rsid w:val="00BB3B82"/>
    <w:rsid w:val="00BB3DF0"/>
    <w:rsid w:val="00BB44E7"/>
    <w:rsid w:val="00BB55F6"/>
    <w:rsid w:val="00BB586F"/>
    <w:rsid w:val="00BB6420"/>
    <w:rsid w:val="00BB6B5D"/>
    <w:rsid w:val="00BC0D85"/>
    <w:rsid w:val="00BC0DBC"/>
    <w:rsid w:val="00BC15B9"/>
    <w:rsid w:val="00BC202B"/>
    <w:rsid w:val="00BC250B"/>
    <w:rsid w:val="00BC3358"/>
    <w:rsid w:val="00BC5024"/>
    <w:rsid w:val="00BC5966"/>
    <w:rsid w:val="00BC67AC"/>
    <w:rsid w:val="00BC69FB"/>
    <w:rsid w:val="00BC7B3D"/>
    <w:rsid w:val="00BD07E3"/>
    <w:rsid w:val="00BD18F0"/>
    <w:rsid w:val="00BD310A"/>
    <w:rsid w:val="00BD36FF"/>
    <w:rsid w:val="00BD3EA1"/>
    <w:rsid w:val="00BD463B"/>
    <w:rsid w:val="00BD4BE3"/>
    <w:rsid w:val="00BD5AB4"/>
    <w:rsid w:val="00BD62C2"/>
    <w:rsid w:val="00BD64FE"/>
    <w:rsid w:val="00BD7A0F"/>
    <w:rsid w:val="00BE0C74"/>
    <w:rsid w:val="00BE213B"/>
    <w:rsid w:val="00BE3936"/>
    <w:rsid w:val="00BE4148"/>
    <w:rsid w:val="00BE500B"/>
    <w:rsid w:val="00BE5836"/>
    <w:rsid w:val="00BE5B58"/>
    <w:rsid w:val="00BE6285"/>
    <w:rsid w:val="00BE67A1"/>
    <w:rsid w:val="00BE6EDF"/>
    <w:rsid w:val="00BF1573"/>
    <w:rsid w:val="00BF1657"/>
    <w:rsid w:val="00BF1D3B"/>
    <w:rsid w:val="00BF1F08"/>
    <w:rsid w:val="00BF2D75"/>
    <w:rsid w:val="00BF4974"/>
    <w:rsid w:val="00BF56E9"/>
    <w:rsid w:val="00BF605C"/>
    <w:rsid w:val="00BF61DD"/>
    <w:rsid w:val="00BF6904"/>
    <w:rsid w:val="00BF6DF8"/>
    <w:rsid w:val="00C00D78"/>
    <w:rsid w:val="00C0317D"/>
    <w:rsid w:val="00C04A56"/>
    <w:rsid w:val="00C05C34"/>
    <w:rsid w:val="00C06EFE"/>
    <w:rsid w:val="00C06FAD"/>
    <w:rsid w:val="00C07A46"/>
    <w:rsid w:val="00C07BBF"/>
    <w:rsid w:val="00C10486"/>
    <w:rsid w:val="00C12588"/>
    <w:rsid w:val="00C1345A"/>
    <w:rsid w:val="00C13CDB"/>
    <w:rsid w:val="00C14079"/>
    <w:rsid w:val="00C14146"/>
    <w:rsid w:val="00C157E1"/>
    <w:rsid w:val="00C166BE"/>
    <w:rsid w:val="00C17C7E"/>
    <w:rsid w:val="00C17DB9"/>
    <w:rsid w:val="00C2038D"/>
    <w:rsid w:val="00C2087F"/>
    <w:rsid w:val="00C20D75"/>
    <w:rsid w:val="00C20F05"/>
    <w:rsid w:val="00C21A41"/>
    <w:rsid w:val="00C21CCA"/>
    <w:rsid w:val="00C22A37"/>
    <w:rsid w:val="00C23262"/>
    <w:rsid w:val="00C233F8"/>
    <w:rsid w:val="00C23CE7"/>
    <w:rsid w:val="00C2408C"/>
    <w:rsid w:val="00C24F68"/>
    <w:rsid w:val="00C261F6"/>
    <w:rsid w:val="00C266A6"/>
    <w:rsid w:val="00C27FCD"/>
    <w:rsid w:val="00C309C8"/>
    <w:rsid w:val="00C30AFB"/>
    <w:rsid w:val="00C311DD"/>
    <w:rsid w:val="00C31486"/>
    <w:rsid w:val="00C329BB"/>
    <w:rsid w:val="00C3440E"/>
    <w:rsid w:val="00C346A2"/>
    <w:rsid w:val="00C35D30"/>
    <w:rsid w:val="00C40979"/>
    <w:rsid w:val="00C40FBB"/>
    <w:rsid w:val="00C4148D"/>
    <w:rsid w:val="00C416C6"/>
    <w:rsid w:val="00C41EEB"/>
    <w:rsid w:val="00C424EC"/>
    <w:rsid w:val="00C42AA0"/>
    <w:rsid w:val="00C42EE5"/>
    <w:rsid w:val="00C466B5"/>
    <w:rsid w:val="00C46BC5"/>
    <w:rsid w:val="00C47409"/>
    <w:rsid w:val="00C478C0"/>
    <w:rsid w:val="00C51644"/>
    <w:rsid w:val="00C51730"/>
    <w:rsid w:val="00C517B1"/>
    <w:rsid w:val="00C559B9"/>
    <w:rsid w:val="00C57E91"/>
    <w:rsid w:val="00C6058E"/>
    <w:rsid w:val="00C614C3"/>
    <w:rsid w:val="00C636EC"/>
    <w:rsid w:val="00C64D36"/>
    <w:rsid w:val="00C679E5"/>
    <w:rsid w:val="00C707CD"/>
    <w:rsid w:val="00C7125D"/>
    <w:rsid w:val="00C724A7"/>
    <w:rsid w:val="00C72C52"/>
    <w:rsid w:val="00C72FE2"/>
    <w:rsid w:val="00C737E8"/>
    <w:rsid w:val="00C738E4"/>
    <w:rsid w:val="00C74534"/>
    <w:rsid w:val="00C754B3"/>
    <w:rsid w:val="00C757A7"/>
    <w:rsid w:val="00C77C5B"/>
    <w:rsid w:val="00C81839"/>
    <w:rsid w:val="00C81E1F"/>
    <w:rsid w:val="00C81F12"/>
    <w:rsid w:val="00C82992"/>
    <w:rsid w:val="00C82E1F"/>
    <w:rsid w:val="00C82EC3"/>
    <w:rsid w:val="00C8452E"/>
    <w:rsid w:val="00C854A5"/>
    <w:rsid w:val="00C867CC"/>
    <w:rsid w:val="00C8682C"/>
    <w:rsid w:val="00C86AB1"/>
    <w:rsid w:val="00C87192"/>
    <w:rsid w:val="00C903E9"/>
    <w:rsid w:val="00C904B6"/>
    <w:rsid w:val="00C90E30"/>
    <w:rsid w:val="00C91058"/>
    <w:rsid w:val="00C9140D"/>
    <w:rsid w:val="00C9142C"/>
    <w:rsid w:val="00C91B93"/>
    <w:rsid w:val="00C922CF"/>
    <w:rsid w:val="00C9361E"/>
    <w:rsid w:val="00C94F5E"/>
    <w:rsid w:val="00C9528D"/>
    <w:rsid w:val="00C952A4"/>
    <w:rsid w:val="00C95671"/>
    <w:rsid w:val="00C958F9"/>
    <w:rsid w:val="00C97C5D"/>
    <w:rsid w:val="00CA0AFB"/>
    <w:rsid w:val="00CA11C0"/>
    <w:rsid w:val="00CA200B"/>
    <w:rsid w:val="00CA2035"/>
    <w:rsid w:val="00CA2318"/>
    <w:rsid w:val="00CA283D"/>
    <w:rsid w:val="00CA293B"/>
    <w:rsid w:val="00CA2FFA"/>
    <w:rsid w:val="00CB0018"/>
    <w:rsid w:val="00CB0314"/>
    <w:rsid w:val="00CB1F92"/>
    <w:rsid w:val="00CB3D99"/>
    <w:rsid w:val="00CB466F"/>
    <w:rsid w:val="00CB4EF4"/>
    <w:rsid w:val="00CB6099"/>
    <w:rsid w:val="00CB611D"/>
    <w:rsid w:val="00CB71E0"/>
    <w:rsid w:val="00CC0A0C"/>
    <w:rsid w:val="00CC1218"/>
    <w:rsid w:val="00CC1ACD"/>
    <w:rsid w:val="00CC38B8"/>
    <w:rsid w:val="00CC4C80"/>
    <w:rsid w:val="00CC5045"/>
    <w:rsid w:val="00CC5248"/>
    <w:rsid w:val="00CC56E0"/>
    <w:rsid w:val="00CC60D2"/>
    <w:rsid w:val="00CC7005"/>
    <w:rsid w:val="00CD05A4"/>
    <w:rsid w:val="00CD1D46"/>
    <w:rsid w:val="00CD3547"/>
    <w:rsid w:val="00CD38B5"/>
    <w:rsid w:val="00CD3B34"/>
    <w:rsid w:val="00CD3B73"/>
    <w:rsid w:val="00CD5463"/>
    <w:rsid w:val="00CD5557"/>
    <w:rsid w:val="00CD678F"/>
    <w:rsid w:val="00CD77AF"/>
    <w:rsid w:val="00CE0540"/>
    <w:rsid w:val="00CE0994"/>
    <w:rsid w:val="00CE23ED"/>
    <w:rsid w:val="00CE2B99"/>
    <w:rsid w:val="00CE470B"/>
    <w:rsid w:val="00CE7503"/>
    <w:rsid w:val="00CE7E42"/>
    <w:rsid w:val="00CF2829"/>
    <w:rsid w:val="00CF2BD4"/>
    <w:rsid w:val="00CF2EE1"/>
    <w:rsid w:val="00CF2F69"/>
    <w:rsid w:val="00CF39FD"/>
    <w:rsid w:val="00CF5318"/>
    <w:rsid w:val="00CF55BB"/>
    <w:rsid w:val="00CF5661"/>
    <w:rsid w:val="00CF65A0"/>
    <w:rsid w:val="00CF6871"/>
    <w:rsid w:val="00CF7900"/>
    <w:rsid w:val="00CF7DCF"/>
    <w:rsid w:val="00D01730"/>
    <w:rsid w:val="00D01C3A"/>
    <w:rsid w:val="00D02CD6"/>
    <w:rsid w:val="00D03485"/>
    <w:rsid w:val="00D04415"/>
    <w:rsid w:val="00D06211"/>
    <w:rsid w:val="00D065EA"/>
    <w:rsid w:val="00D06B2C"/>
    <w:rsid w:val="00D1036C"/>
    <w:rsid w:val="00D1545D"/>
    <w:rsid w:val="00D16DBD"/>
    <w:rsid w:val="00D17A8A"/>
    <w:rsid w:val="00D20E6C"/>
    <w:rsid w:val="00D21192"/>
    <w:rsid w:val="00D21A60"/>
    <w:rsid w:val="00D22D3D"/>
    <w:rsid w:val="00D2710B"/>
    <w:rsid w:val="00D2796E"/>
    <w:rsid w:val="00D27981"/>
    <w:rsid w:val="00D27C0F"/>
    <w:rsid w:val="00D30641"/>
    <w:rsid w:val="00D30A9F"/>
    <w:rsid w:val="00D313F9"/>
    <w:rsid w:val="00D32602"/>
    <w:rsid w:val="00D3278B"/>
    <w:rsid w:val="00D330FC"/>
    <w:rsid w:val="00D33259"/>
    <w:rsid w:val="00D34FFF"/>
    <w:rsid w:val="00D35129"/>
    <w:rsid w:val="00D3557D"/>
    <w:rsid w:val="00D35AEF"/>
    <w:rsid w:val="00D36025"/>
    <w:rsid w:val="00D36A15"/>
    <w:rsid w:val="00D37323"/>
    <w:rsid w:val="00D376C1"/>
    <w:rsid w:val="00D406E7"/>
    <w:rsid w:val="00D40B9E"/>
    <w:rsid w:val="00D424FB"/>
    <w:rsid w:val="00D42A4F"/>
    <w:rsid w:val="00D45C0C"/>
    <w:rsid w:val="00D45FE5"/>
    <w:rsid w:val="00D465A9"/>
    <w:rsid w:val="00D46DBE"/>
    <w:rsid w:val="00D47014"/>
    <w:rsid w:val="00D4718F"/>
    <w:rsid w:val="00D47C7C"/>
    <w:rsid w:val="00D5026A"/>
    <w:rsid w:val="00D5052D"/>
    <w:rsid w:val="00D50EF2"/>
    <w:rsid w:val="00D50F41"/>
    <w:rsid w:val="00D51A3A"/>
    <w:rsid w:val="00D51DFD"/>
    <w:rsid w:val="00D55A40"/>
    <w:rsid w:val="00D55E68"/>
    <w:rsid w:val="00D56DFD"/>
    <w:rsid w:val="00D5780D"/>
    <w:rsid w:val="00D61AF9"/>
    <w:rsid w:val="00D6219F"/>
    <w:rsid w:val="00D640CE"/>
    <w:rsid w:val="00D64D52"/>
    <w:rsid w:val="00D6501A"/>
    <w:rsid w:val="00D66430"/>
    <w:rsid w:val="00D66E2D"/>
    <w:rsid w:val="00D672C3"/>
    <w:rsid w:val="00D709FF"/>
    <w:rsid w:val="00D72245"/>
    <w:rsid w:val="00D730C7"/>
    <w:rsid w:val="00D745D7"/>
    <w:rsid w:val="00D74759"/>
    <w:rsid w:val="00D74A62"/>
    <w:rsid w:val="00D759BA"/>
    <w:rsid w:val="00D774FE"/>
    <w:rsid w:val="00D77554"/>
    <w:rsid w:val="00D77BA7"/>
    <w:rsid w:val="00D77F01"/>
    <w:rsid w:val="00D804E1"/>
    <w:rsid w:val="00D82A7A"/>
    <w:rsid w:val="00D82EB4"/>
    <w:rsid w:val="00D83C1B"/>
    <w:rsid w:val="00D844B2"/>
    <w:rsid w:val="00D864C4"/>
    <w:rsid w:val="00D8663C"/>
    <w:rsid w:val="00D905ED"/>
    <w:rsid w:val="00D9181E"/>
    <w:rsid w:val="00D933D2"/>
    <w:rsid w:val="00D9482A"/>
    <w:rsid w:val="00D94BCC"/>
    <w:rsid w:val="00D95571"/>
    <w:rsid w:val="00D967F5"/>
    <w:rsid w:val="00D96E23"/>
    <w:rsid w:val="00D972C1"/>
    <w:rsid w:val="00D973EB"/>
    <w:rsid w:val="00DA03EF"/>
    <w:rsid w:val="00DA0AA3"/>
    <w:rsid w:val="00DA108D"/>
    <w:rsid w:val="00DA1988"/>
    <w:rsid w:val="00DA1B99"/>
    <w:rsid w:val="00DA2333"/>
    <w:rsid w:val="00DA2567"/>
    <w:rsid w:val="00DA4537"/>
    <w:rsid w:val="00DA4C1D"/>
    <w:rsid w:val="00DA6D86"/>
    <w:rsid w:val="00DB1928"/>
    <w:rsid w:val="00DB2792"/>
    <w:rsid w:val="00DB3F9F"/>
    <w:rsid w:val="00DB41D6"/>
    <w:rsid w:val="00DB454F"/>
    <w:rsid w:val="00DB4AB8"/>
    <w:rsid w:val="00DB4DC7"/>
    <w:rsid w:val="00DB5B8B"/>
    <w:rsid w:val="00DB5E43"/>
    <w:rsid w:val="00DB5E8F"/>
    <w:rsid w:val="00DB6ABD"/>
    <w:rsid w:val="00DB6B61"/>
    <w:rsid w:val="00DC0084"/>
    <w:rsid w:val="00DC02EA"/>
    <w:rsid w:val="00DC04DA"/>
    <w:rsid w:val="00DC2520"/>
    <w:rsid w:val="00DC30D2"/>
    <w:rsid w:val="00DC34B3"/>
    <w:rsid w:val="00DC3648"/>
    <w:rsid w:val="00DC3C64"/>
    <w:rsid w:val="00DC3D1A"/>
    <w:rsid w:val="00DC3EEA"/>
    <w:rsid w:val="00DC49B0"/>
    <w:rsid w:val="00DC52E2"/>
    <w:rsid w:val="00DC5809"/>
    <w:rsid w:val="00DD0613"/>
    <w:rsid w:val="00DD0C97"/>
    <w:rsid w:val="00DD179A"/>
    <w:rsid w:val="00DD3286"/>
    <w:rsid w:val="00DD4A34"/>
    <w:rsid w:val="00DD50EF"/>
    <w:rsid w:val="00DD5BDA"/>
    <w:rsid w:val="00DD6A50"/>
    <w:rsid w:val="00DD746A"/>
    <w:rsid w:val="00DD75D2"/>
    <w:rsid w:val="00DD790F"/>
    <w:rsid w:val="00DE067B"/>
    <w:rsid w:val="00DE07BB"/>
    <w:rsid w:val="00DE1392"/>
    <w:rsid w:val="00DE13DC"/>
    <w:rsid w:val="00DE2B62"/>
    <w:rsid w:val="00DE3DFA"/>
    <w:rsid w:val="00DE4BC1"/>
    <w:rsid w:val="00DE4E74"/>
    <w:rsid w:val="00DE5B2F"/>
    <w:rsid w:val="00DE5C50"/>
    <w:rsid w:val="00DE5D5A"/>
    <w:rsid w:val="00DE6225"/>
    <w:rsid w:val="00DE6558"/>
    <w:rsid w:val="00DE6B9C"/>
    <w:rsid w:val="00DE7983"/>
    <w:rsid w:val="00DE7CD2"/>
    <w:rsid w:val="00DE7E78"/>
    <w:rsid w:val="00DF049B"/>
    <w:rsid w:val="00DF2439"/>
    <w:rsid w:val="00DF2F1F"/>
    <w:rsid w:val="00DF515B"/>
    <w:rsid w:val="00DF538E"/>
    <w:rsid w:val="00DF5994"/>
    <w:rsid w:val="00DF5A6E"/>
    <w:rsid w:val="00DF5A9D"/>
    <w:rsid w:val="00DF5B74"/>
    <w:rsid w:val="00DF6406"/>
    <w:rsid w:val="00DF65BA"/>
    <w:rsid w:val="00DF6696"/>
    <w:rsid w:val="00DF6F16"/>
    <w:rsid w:val="00DF7FD8"/>
    <w:rsid w:val="00E0005B"/>
    <w:rsid w:val="00E00222"/>
    <w:rsid w:val="00E01A0F"/>
    <w:rsid w:val="00E01E03"/>
    <w:rsid w:val="00E03646"/>
    <w:rsid w:val="00E04C3B"/>
    <w:rsid w:val="00E06065"/>
    <w:rsid w:val="00E070C5"/>
    <w:rsid w:val="00E072B4"/>
    <w:rsid w:val="00E07C1C"/>
    <w:rsid w:val="00E07DF0"/>
    <w:rsid w:val="00E07E86"/>
    <w:rsid w:val="00E1050F"/>
    <w:rsid w:val="00E10A1A"/>
    <w:rsid w:val="00E11404"/>
    <w:rsid w:val="00E118C8"/>
    <w:rsid w:val="00E15B5A"/>
    <w:rsid w:val="00E200F9"/>
    <w:rsid w:val="00E204A6"/>
    <w:rsid w:val="00E21415"/>
    <w:rsid w:val="00E21AAF"/>
    <w:rsid w:val="00E22552"/>
    <w:rsid w:val="00E22A42"/>
    <w:rsid w:val="00E23364"/>
    <w:rsid w:val="00E26104"/>
    <w:rsid w:val="00E264DB"/>
    <w:rsid w:val="00E2756A"/>
    <w:rsid w:val="00E27FC3"/>
    <w:rsid w:val="00E301B8"/>
    <w:rsid w:val="00E30C6E"/>
    <w:rsid w:val="00E313CA"/>
    <w:rsid w:val="00E32E7B"/>
    <w:rsid w:val="00E349B1"/>
    <w:rsid w:val="00E34E2C"/>
    <w:rsid w:val="00E3527C"/>
    <w:rsid w:val="00E35363"/>
    <w:rsid w:val="00E35C30"/>
    <w:rsid w:val="00E35E13"/>
    <w:rsid w:val="00E361C4"/>
    <w:rsid w:val="00E36395"/>
    <w:rsid w:val="00E367B0"/>
    <w:rsid w:val="00E36942"/>
    <w:rsid w:val="00E36BD1"/>
    <w:rsid w:val="00E406B2"/>
    <w:rsid w:val="00E40939"/>
    <w:rsid w:val="00E40F72"/>
    <w:rsid w:val="00E439A4"/>
    <w:rsid w:val="00E44900"/>
    <w:rsid w:val="00E45DD0"/>
    <w:rsid w:val="00E45ED5"/>
    <w:rsid w:val="00E45FC8"/>
    <w:rsid w:val="00E465CF"/>
    <w:rsid w:val="00E46B4F"/>
    <w:rsid w:val="00E502CB"/>
    <w:rsid w:val="00E52D40"/>
    <w:rsid w:val="00E53B2B"/>
    <w:rsid w:val="00E53FAD"/>
    <w:rsid w:val="00E54016"/>
    <w:rsid w:val="00E558E7"/>
    <w:rsid w:val="00E56C8D"/>
    <w:rsid w:val="00E5703A"/>
    <w:rsid w:val="00E57B32"/>
    <w:rsid w:val="00E60960"/>
    <w:rsid w:val="00E60B3B"/>
    <w:rsid w:val="00E60DDD"/>
    <w:rsid w:val="00E60E80"/>
    <w:rsid w:val="00E62059"/>
    <w:rsid w:val="00E63074"/>
    <w:rsid w:val="00E65F8A"/>
    <w:rsid w:val="00E66CA7"/>
    <w:rsid w:val="00E677B3"/>
    <w:rsid w:val="00E706FB"/>
    <w:rsid w:val="00E7120F"/>
    <w:rsid w:val="00E71440"/>
    <w:rsid w:val="00E721B2"/>
    <w:rsid w:val="00E73445"/>
    <w:rsid w:val="00E74161"/>
    <w:rsid w:val="00E7426B"/>
    <w:rsid w:val="00E750A8"/>
    <w:rsid w:val="00E75483"/>
    <w:rsid w:val="00E75CD6"/>
    <w:rsid w:val="00E764E0"/>
    <w:rsid w:val="00E76C3B"/>
    <w:rsid w:val="00E80FEB"/>
    <w:rsid w:val="00E81F17"/>
    <w:rsid w:val="00E82076"/>
    <w:rsid w:val="00E82160"/>
    <w:rsid w:val="00E821DE"/>
    <w:rsid w:val="00E83709"/>
    <w:rsid w:val="00E838EC"/>
    <w:rsid w:val="00E84D15"/>
    <w:rsid w:val="00E85C49"/>
    <w:rsid w:val="00E85DE7"/>
    <w:rsid w:val="00E87D3F"/>
    <w:rsid w:val="00E87F2D"/>
    <w:rsid w:val="00E90824"/>
    <w:rsid w:val="00E962AE"/>
    <w:rsid w:val="00E964F4"/>
    <w:rsid w:val="00E964FE"/>
    <w:rsid w:val="00E97457"/>
    <w:rsid w:val="00E97A93"/>
    <w:rsid w:val="00EA0143"/>
    <w:rsid w:val="00EA056B"/>
    <w:rsid w:val="00EA1B50"/>
    <w:rsid w:val="00EA1DF8"/>
    <w:rsid w:val="00EA2075"/>
    <w:rsid w:val="00EA212E"/>
    <w:rsid w:val="00EA23A2"/>
    <w:rsid w:val="00EA51A3"/>
    <w:rsid w:val="00EA6C31"/>
    <w:rsid w:val="00EA6D68"/>
    <w:rsid w:val="00EA737E"/>
    <w:rsid w:val="00EB2707"/>
    <w:rsid w:val="00EB3279"/>
    <w:rsid w:val="00EB338E"/>
    <w:rsid w:val="00EB370F"/>
    <w:rsid w:val="00EB5086"/>
    <w:rsid w:val="00EB559D"/>
    <w:rsid w:val="00EB5EA8"/>
    <w:rsid w:val="00EB6690"/>
    <w:rsid w:val="00EB6B40"/>
    <w:rsid w:val="00EB71FB"/>
    <w:rsid w:val="00EB7A04"/>
    <w:rsid w:val="00EB7AB0"/>
    <w:rsid w:val="00EC0B16"/>
    <w:rsid w:val="00EC0DD7"/>
    <w:rsid w:val="00EC209A"/>
    <w:rsid w:val="00EC24A8"/>
    <w:rsid w:val="00EC266F"/>
    <w:rsid w:val="00EC3B09"/>
    <w:rsid w:val="00EC4EE9"/>
    <w:rsid w:val="00EC4F47"/>
    <w:rsid w:val="00EC533F"/>
    <w:rsid w:val="00EC66D5"/>
    <w:rsid w:val="00EC689F"/>
    <w:rsid w:val="00EC71CD"/>
    <w:rsid w:val="00ED0BBD"/>
    <w:rsid w:val="00ED10F8"/>
    <w:rsid w:val="00ED18C7"/>
    <w:rsid w:val="00ED61DD"/>
    <w:rsid w:val="00ED6383"/>
    <w:rsid w:val="00ED7A7A"/>
    <w:rsid w:val="00EE012E"/>
    <w:rsid w:val="00EE046A"/>
    <w:rsid w:val="00EE074D"/>
    <w:rsid w:val="00EE096D"/>
    <w:rsid w:val="00EE2860"/>
    <w:rsid w:val="00EE3793"/>
    <w:rsid w:val="00EE4D12"/>
    <w:rsid w:val="00EE56A2"/>
    <w:rsid w:val="00EE5B6D"/>
    <w:rsid w:val="00EE66B9"/>
    <w:rsid w:val="00EE6717"/>
    <w:rsid w:val="00EF0593"/>
    <w:rsid w:val="00EF12CE"/>
    <w:rsid w:val="00EF1BE1"/>
    <w:rsid w:val="00EF1FB5"/>
    <w:rsid w:val="00EF2861"/>
    <w:rsid w:val="00EF2A0E"/>
    <w:rsid w:val="00EF455A"/>
    <w:rsid w:val="00EF5ED4"/>
    <w:rsid w:val="00EF7A56"/>
    <w:rsid w:val="00EF7C11"/>
    <w:rsid w:val="00F00096"/>
    <w:rsid w:val="00F009C8"/>
    <w:rsid w:val="00F02157"/>
    <w:rsid w:val="00F03160"/>
    <w:rsid w:val="00F038C6"/>
    <w:rsid w:val="00F04366"/>
    <w:rsid w:val="00F04F1C"/>
    <w:rsid w:val="00F10402"/>
    <w:rsid w:val="00F10607"/>
    <w:rsid w:val="00F108DD"/>
    <w:rsid w:val="00F10EAA"/>
    <w:rsid w:val="00F112C0"/>
    <w:rsid w:val="00F114F7"/>
    <w:rsid w:val="00F1231C"/>
    <w:rsid w:val="00F124C8"/>
    <w:rsid w:val="00F13585"/>
    <w:rsid w:val="00F140F0"/>
    <w:rsid w:val="00F14A9B"/>
    <w:rsid w:val="00F168BE"/>
    <w:rsid w:val="00F168D4"/>
    <w:rsid w:val="00F1736C"/>
    <w:rsid w:val="00F1792D"/>
    <w:rsid w:val="00F20A14"/>
    <w:rsid w:val="00F21770"/>
    <w:rsid w:val="00F219A9"/>
    <w:rsid w:val="00F226CE"/>
    <w:rsid w:val="00F245C3"/>
    <w:rsid w:val="00F25055"/>
    <w:rsid w:val="00F25934"/>
    <w:rsid w:val="00F26683"/>
    <w:rsid w:val="00F270EC"/>
    <w:rsid w:val="00F27769"/>
    <w:rsid w:val="00F30B2A"/>
    <w:rsid w:val="00F3115F"/>
    <w:rsid w:val="00F31AB0"/>
    <w:rsid w:val="00F335AE"/>
    <w:rsid w:val="00F337B6"/>
    <w:rsid w:val="00F344A7"/>
    <w:rsid w:val="00F34F43"/>
    <w:rsid w:val="00F37D7E"/>
    <w:rsid w:val="00F37F8B"/>
    <w:rsid w:val="00F43315"/>
    <w:rsid w:val="00F43E87"/>
    <w:rsid w:val="00F44FB2"/>
    <w:rsid w:val="00F45697"/>
    <w:rsid w:val="00F477D5"/>
    <w:rsid w:val="00F50BBB"/>
    <w:rsid w:val="00F5110E"/>
    <w:rsid w:val="00F52606"/>
    <w:rsid w:val="00F53230"/>
    <w:rsid w:val="00F53DF7"/>
    <w:rsid w:val="00F5421A"/>
    <w:rsid w:val="00F54FED"/>
    <w:rsid w:val="00F5553D"/>
    <w:rsid w:val="00F57399"/>
    <w:rsid w:val="00F5782D"/>
    <w:rsid w:val="00F57912"/>
    <w:rsid w:val="00F57CFE"/>
    <w:rsid w:val="00F60534"/>
    <w:rsid w:val="00F60CB2"/>
    <w:rsid w:val="00F61C9C"/>
    <w:rsid w:val="00F67548"/>
    <w:rsid w:val="00F67885"/>
    <w:rsid w:val="00F72187"/>
    <w:rsid w:val="00F7254E"/>
    <w:rsid w:val="00F7266B"/>
    <w:rsid w:val="00F72EEF"/>
    <w:rsid w:val="00F72FF8"/>
    <w:rsid w:val="00F72FFC"/>
    <w:rsid w:val="00F73DD9"/>
    <w:rsid w:val="00F755AD"/>
    <w:rsid w:val="00F75931"/>
    <w:rsid w:val="00F7668A"/>
    <w:rsid w:val="00F7747B"/>
    <w:rsid w:val="00F77D49"/>
    <w:rsid w:val="00F80AAF"/>
    <w:rsid w:val="00F80B47"/>
    <w:rsid w:val="00F80DA4"/>
    <w:rsid w:val="00F80FF2"/>
    <w:rsid w:val="00F81061"/>
    <w:rsid w:val="00F8126B"/>
    <w:rsid w:val="00F821CA"/>
    <w:rsid w:val="00F82205"/>
    <w:rsid w:val="00F832CE"/>
    <w:rsid w:val="00F833FA"/>
    <w:rsid w:val="00F836AD"/>
    <w:rsid w:val="00F83F35"/>
    <w:rsid w:val="00F8471E"/>
    <w:rsid w:val="00F8573C"/>
    <w:rsid w:val="00F86250"/>
    <w:rsid w:val="00F86633"/>
    <w:rsid w:val="00F867C0"/>
    <w:rsid w:val="00F86F98"/>
    <w:rsid w:val="00F870CD"/>
    <w:rsid w:val="00F87FD9"/>
    <w:rsid w:val="00F90138"/>
    <w:rsid w:val="00F92E7A"/>
    <w:rsid w:val="00F93D61"/>
    <w:rsid w:val="00F95BAF"/>
    <w:rsid w:val="00F96E70"/>
    <w:rsid w:val="00FA150F"/>
    <w:rsid w:val="00FA1B6B"/>
    <w:rsid w:val="00FA2892"/>
    <w:rsid w:val="00FA28C5"/>
    <w:rsid w:val="00FA3459"/>
    <w:rsid w:val="00FA3575"/>
    <w:rsid w:val="00FA3EE0"/>
    <w:rsid w:val="00FA45B9"/>
    <w:rsid w:val="00FA5051"/>
    <w:rsid w:val="00FA5356"/>
    <w:rsid w:val="00FA696E"/>
    <w:rsid w:val="00FA6A3A"/>
    <w:rsid w:val="00FA6D54"/>
    <w:rsid w:val="00FA7369"/>
    <w:rsid w:val="00FA76DC"/>
    <w:rsid w:val="00FA7AFD"/>
    <w:rsid w:val="00FB0523"/>
    <w:rsid w:val="00FB07BC"/>
    <w:rsid w:val="00FB21EE"/>
    <w:rsid w:val="00FB31D1"/>
    <w:rsid w:val="00FB38B5"/>
    <w:rsid w:val="00FB3DEE"/>
    <w:rsid w:val="00FB3FAE"/>
    <w:rsid w:val="00FB7961"/>
    <w:rsid w:val="00FB7CCF"/>
    <w:rsid w:val="00FC02B8"/>
    <w:rsid w:val="00FC15E4"/>
    <w:rsid w:val="00FC1D8B"/>
    <w:rsid w:val="00FC225B"/>
    <w:rsid w:val="00FC2A42"/>
    <w:rsid w:val="00FC3991"/>
    <w:rsid w:val="00FC565E"/>
    <w:rsid w:val="00FD1185"/>
    <w:rsid w:val="00FD17EF"/>
    <w:rsid w:val="00FD1D5F"/>
    <w:rsid w:val="00FD1FC7"/>
    <w:rsid w:val="00FD22F9"/>
    <w:rsid w:val="00FD2846"/>
    <w:rsid w:val="00FD4DB3"/>
    <w:rsid w:val="00FD606E"/>
    <w:rsid w:val="00FE0771"/>
    <w:rsid w:val="00FE09CB"/>
    <w:rsid w:val="00FE2C77"/>
    <w:rsid w:val="00FE3A69"/>
    <w:rsid w:val="00FE44DE"/>
    <w:rsid w:val="00FE47AD"/>
    <w:rsid w:val="00FE593C"/>
    <w:rsid w:val="00FE5C7C"/>
    <w:rsid w:val="00FF040B"/>
    <w:rsid w:val="00FF19E6"/>
    <w:rsid w:val="00FF2229"/>
    <w:rsid w:val="00FF2572"/>
    <w:rsid w:val="00FF6D56"/>
    <w:rsid w:val="00FF739A"/>
    <w:rsid w:val="00FF7B18"/>
    <w:rsid w:val="00FF7B2D"/>
    <w:rsid w:val="00FF7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002"/>
    <w:pPr>
      <w:adjustRightInd w:val="0"/>
      <w:snapToGrid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41351"/>
    <w:pPr>
      <w:keepNext/>
      <w:keepLines/>
      <w:numPr>
        <w:numId w:val="1"/>
      </w:numPr>
      <w:spacing w:afterLines="100"/>
      <w:ind w:left="0" w:firstLineChars="0" w:firstLine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79B"/>
    <w:pPr>
      <w:numPr>
        <w:ilvl w:val="1"/>
        <w:numId w:val="1"/>
      </w:numPr>
      <w:spacing w:beforeLines="50" w:afterLines="50"/>
      <w:ind w:left="0" w:firstLine="200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79B"/>
    <w:pPr>
      <w:numPr>
        <w:ilvl w:val="2"/>
        <w:numId w:val="1"/>
      </w:numPr>
      <w:spacing w:beforeLines="50" w:afterLines="50"/>
      <w:ind w:left="0" w:firstLine="200"/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D973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351"/>
    <w:rPr>
      <w:rFonts w:ascii="Times New Roman" w:hAnsi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8279B"/>
    <w:rPr>
      <w:rFonts w:ascii="Times New Roman" w:eastAsiaTheme="majorEastAsia" w:hAnsi="Times New Roman"/>
      <w:b/>
      <w:sz w:val="28"/>
      <w:szCs w:val="28"/>
    </w:rPr>
  </w:style>
  <w:style w:type="paragraph" w:styleId="a3">
    <w:name w:val="header"/>
    <w:basedOn w:val="a"/>
    <w:link w:val="Char"/>
    <w:unhideWhenUsed/>
    <w:rsid w:val="00DD74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4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4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46A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56C8D"/>
    <w:pPr>
      <w:tabs>
        <w:tab w:val="left" w:pos="425"/>
        <w:tab w:val="right" w:leader="dot" w:pos="8296"/>
      </w:tabs>
      <w:ind w:firstLineChars="0" w:firstLine="0"/>
    </w:pPr>
    <w:rPr>
      <w:rFonts w:eastAsiaTheme="majorEastAsia" w:cstheme="minorHAnsi"/>
      <w:b/>
      <w:bCs/>
      <w:caps/>
      <w:noProof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7172C"/>
    <w:pPr>
      <w:tabs>
        <w:tab w:val="right" w:leader="dot" w:pos="8296"/>
      </w:tabs>
      <w:ind w:left="210" w:firstLine="480"/>
    </w:pPr>
    <w:rPr>
      <w:rFonts w:asciiTheme="majorEastAsia" w:eastAsiaTheme="majorEastAsia" w:hAnsiTheme="majorEastAsia" w:cstheme="minorHAnsi"/>
      <w:smallCaps/>
      <w:noProof/>
      <w:szCs w:val="24"/>
    </w:rPr>
  </w:style>
  <w:style w:type="paragraph" w:styleId="30">
    <w:name w:val="toc 3"/>
    <w:basedOn w:val="a"/>
    <w:next w:val="a"/>
    <w:autoRedefine/>
    <w:uiPriority w:val="39"/>
    <w:unhideWhenUsed/>
    <w:rsid w:val="00B7172C"/>
    <w:pPr>
      <w:tabs>
        <w:tab w:val="right" w:leader="dot" w:pos="8296"/>
      </w:tabs>
      <w:ind w:left="420" w:firstLine="480"/>
    </w:pPr>
    <w:rPr>
      <w:rFonts w:asciiTheme="majorEastAsia" w:eastAsiaTheme="majorEastAsia" w:hAnsiTheme="majorEastAsia" w:cstheme="minorHAnsi"/>
      <w:iCs/>
      <w:noProof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D746A"/>
    <w:pPr>
      <w:ind w:left="63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D746A"/>
    <w:pPr>
      <w:ind w:left="84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D746A"/>
    <w:pPr>
      <w:ind w:left="105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D746A"/>
    <w:pPr>
      <w:ind w:left="126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D746A"/>
    <w:pPr>
      <w:ind w:left="147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D746A"/>
    <w:pPr>
      <w:ind w:left="1680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DD74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44572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8279B"/>
    <w:rPr>
      <w:rFonts w:ascii="Times New Roman" w:eastAsiaTheme="majorEastAsia" w:hAnsi="Times New Roman"/>
      <w:b/>
      <w:sz w:val="24"/>
    </w:rPr>
  </w:style>
  <w:style w:type="table" w:styleId="a7">
    <w:name w:val="Table Grid"/>
    <w:basedOn w:val="a1"/>
    <w:rsid w:val="006A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0B0C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0CD7"/>
    <w:rPr>
      <w:rFonts w:ascii="Times New Roman" w:hAnsi="Times New Roman"/>
      <w:sz w:val="18"/>
      <w:szCs w:val="18"/>
    </w:rPr>
  </w:style>
  <w:style w:type="table" w:styleId="-2">
    <w:name w:val="Light Shading Accent 2"/>
    <w:basedOn w:val="a1"/>
    <w:uiPriority w:val="60"/>
    <w:rsid w:val="00D5026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Title"/>
    <w:basedOn w:val="a"/>
    <w:next w:val="a"/>
    <w:link w:val="Char2"/>
    <w:uiPriority w:val="10"/>
    <w:qFormat/>
    <w:rsid w:val="005026D3"/>
    <w:pPr>
      <w:jc w:val="center"/>
    </w:pPr>
    <w:rPr>
      <w:rFonts w:asciiTheme="minorEastAsia" w:hAnsiTheme="minorEastAsia"/>
      <w:sz w:val="21"/>
      <w:szCs w:val="21"/>
    </w:rPr>
  </w:style>
  <w:style w:type="character" w:customStyle="1" w:styleId="Char2">
    <w:name w:val="标题 Char"/>
    <w:basedOn w:val="a0"/>
    <w:link w:val="a9"/>
    <w:uiPriority w:val="10"/>
    <w:rsid w:val="005026D3"/>
    <w:rPr>
      <w:rFonts w:asciiTheme="minorEastAsia" w:hAnsiTheme="minorEastAsia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A46A8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973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870B02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page number"/>
    <w:basedOn w:val="a0"/>
    <w:rsid w:val="00E3527C"/>
  </w:style>
  <w:style w:type="paragraph" w:styleId="ac">
    <w:name w:val="footnote text"/>
    <w:basedOn w:val="a"/>
    <w:link w:val="Char3"/>
    <w:uiPriority w:val="99"/>
    <w:semiHidden/>
    <w:unhideWhenUsed/>
    <w:rsid w:val="00A7028D"/>
    <w:pPr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c"/>
    <w:uiPriority w:val="99"/>
    <w:semiHidden/>
    <w:rsid w:val="00A7028D"/>
    <w:rPr>
      <w:rFonts w:ascii="Times New Roman" w:hAnsi="Times New Roman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A7028D"/>
    <w:rPr>
      <w:vertAlign w:val="superscript"/>
    </w:rPr>
  </w:style>
  <w:style w:type="paragraph" w:styleId="ae">
    <w:name w:val="Document Map"/>
    <w:basedOn w:val="a"/>
    <w:link w:val="Char4"/>
    <w:uiPriority w:val="99"/>
    <w:semiHidden/>
    <w:unhideWhenUsed/>
    <w:rsid w:val="0009579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095796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887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1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49934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4584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9DA1A6"/>
                                    <w:left w:val="single" w:sz="6" w:space="11" w:color="9DA1A6"/>
                                    <w:bottom w:val="single" w:sz="6" w:space="2" w:color="9DA1A6"/>
                                    <w:right w:val="single" w:sz="6" w:space="11" w:color="9DA1A6"/>
                                  </w:divBdr>
                                </w:div>
                              </w:divsChild>
                            </w:div>
                            <w:div w:id="3908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9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53754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64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9DA1A6"/>
                                <w:left w:val="single" w:sz="6" w:space="8" w:color="9DA1A6"/>
                                <w:bottom w:val="single" w:sz="6" w:space="4" w:color="9DA1A6"/>
                                <w:right w:val="single" w:sz="6" w:space="0" w:color="9DA1A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906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9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1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9492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dou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EC1C-1793-49F4-BCBA-7935B234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437</TotalTime>
  <Pages>8</Pages>
  <Words>968</Words>
  <Characters>5523</Characters>
  <Application>Microsoft Office Word</Application>
  <DocSecurity>0</DocSecurity>
  <Lines>46</Lines>
  <Paragraphs>12</Paragraphs>
  <ScaleCrop>false</ScaleCrop>
  <Company>tudou</Company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tudou</dc:creator>
  <cp:lastModifiedBy>tudou</cp:lastModifiedBy>
  <cp:revision>156</cp:revision>
  <dcterms:created xsi:type="dcterms:W3CDTF">2016-11-16T00:57:00Z</dcterms:created>
  <dcterms:modified xsi:type="dcterms:W3CDTF">2016-11-21T02:16:00Z</dcterms:modified>
</cp:coreProperties>
</file>